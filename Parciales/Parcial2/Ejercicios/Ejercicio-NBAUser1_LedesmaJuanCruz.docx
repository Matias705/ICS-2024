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4A582DD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6F47A30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2C005ABB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452B6C44" w14:textId="77777777" w:rsidTr="00325C61">
        <w:tc>
          <w:tcPr>
            <w:tcW w:w="7735" w:type="dxa"/>
            <w:vMerge/>
          </w:tcPr>
          <w:p w14:paraId="7C9A245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4070DF18" w14:textId="34E822F7" w:rsidR="00060469" w:rsidRPr="0077256B" w:rsidRDefault="00DC7FAD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>Curso: 4K</w:t>
            </w:r>
            <w:r w:rsidR="00BA612F">
              <w:rPr>
                <w:rFonts w:eastAsia="Verdana" w:cs="Calibri Light"/>
              </w:rPr>
              <w:t>1</w:t>
            </w:r>
          </w:p>
        </w:tc>
      </w:tr>
    </w:tbl>
    <w:p w14:paraId="2DE550A9" w14:textId="3B47CCAA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_____</w:t>
      </w:r>
      <w:proofErr w:type="spellStart"/>
      <w:r w:rsidR="00080D33">
        <w:rPr>
          <w:rFonts w:ascii="Calibri Light" w:hAnsi="Calibri Light" w:cs="Calibri Light"/>
          <w:color w:val="4F81BD"/>
          <w:sz w:val="24"/>
          <w:szCs w:val="24"/>
        </w:rPr>
        <w:t>Simulacro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___________________________________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proofErr w:type="spellEnd"/>
      <w:r w:rsidR="003E2EB7">
        <w:rPr>
          <w:rFonts w:ascii="Calibri Light" w:hAnsi="Calibri Light" w:cs="Calibri Light"/>
          <w:color w:val="4F81BD"/>
          <w:sz w:val="24"/>
          <w:szCs w:val="24"/>
        </w:rPr>
        <w:t xml:space="preserve">: </w:t>
      </w:r>
      <w:r w:rsidR="00080D33">
        <w:rPr>
          <w:rFonts w:ascii="Calibri Light" w:hAnsi="Calibri Light" w:cs="Calibri Light"/>
          <w:color w:val="4F81BD"/>
          <w:sz w:val="24"/>
          <w:szCs w:val="24"/>
        </w:rPr>
        <w:t>Enviar oferta</w:t>
      </w:r>
    </w:p>
    <w:p w14:paraId="515422B5" w14:textId="77777777" w:rsidR="00957958" w:rsidRPr="0077256B" w:rsidRDefault="00957958">
      <w:pPr>
        <w:ind w:firstLine="0"/>
        <w:rPr>
          <w:rFonts w:cs="Calibri Light"/>
        </w:rPr>
      </w:pPr>
    </w:p>
    <w:p w14:paraId="23C46641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86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ook w:val="04A0" w:firstRow="1" w:lastRow="0" w:firstColumn="1" w:lastColumn="0" w:noHBand="0" w:noVBand="1"/>
      </w:tblPr>
      <w:tblGrid>
        <w:gridCol w:w="1372"/>
        <w:gridCol w:w="677"/>
        <w:gridCol w:w="4506"/>
        <w:gridCol w:w="705"/>
        <w:gridCol w:w="3604"/>
      </w:tblGrid>
      <w:tr w:rsidR="00E15995" w14:paraId="42B030BF" w14:textId="77777777" w:rsidTr="007C3C99">
        <w:trPr>
          <w:trHeight w:val="619"/>
          <w:tblHeader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B0" w14:textId="77777777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</w:tcPr>
          <w:p w14:paraId="6ED65902" w14:textId="38F41012" w:rsidR="00E15995" w:rsidRPr="00726FFD" w:rsidRDefault="00E15995" w:rsidP="00950F68">
            <w:pPr>
              <w:pStyle w:val="Cuerpo"/>
              <w:suppressAutoHyphens/>
              <w:rPr>
                <w:rStyle w:val="Ninguno"/>
                <w:rFonts w:ascii="Calibri" w:eastAsia="Calibri" w:hAnsi="Calibri" w:cs="Calibri"/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45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65FD" w14:textId="34E27604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</w:tcPr>
          <w:p w14:paraId="47BE8B33" w14:textId="13E53863" w:rsidR="00E15995" w:rsidRPr="00726FFD" w:rsidRDefault="00E15995" w:rsidP="00950F68">
            <w:pPr>
              <w:pStyle w:val="Cuerpo"/>
              <w:suppressAutoHyphens/>
              <w:rPr>
                <w:rStyle w:val="Ninguno"/>
                <w:rFonts w:ascii="Calibri" w:eastAsia="Calibri" w:hAnsi="Calibri" w:cs="Calibri"/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I</w:t>
            </w:r>
            <w:r>
              <w:rPr>
                <w:rStyle w:val="Ninguno"/>
                <w:b/>
                <w:bCs/>
              </w:rPr>
              <w:t>D</w:t>
            </w:r>
          </w:p>
        </w:tc>
        <w:tc>
          <w:tcPr>
            <w:tcW w:w="3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A00F" w14:textId="6773277B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E15995" w:rsidRPr="006A22F7" w14:paraId="61580270" w14:textId="77777777" w:rsidTr="007C3C99">
        <w:tblPrEx>
          <w:shd w:val="clear" w:color="auto" w:fill="CED7E7"/>
        </w:tblPrEx>
        <w:trPr>
          <w:trHeight w:val="397"/>
          <w:jc w:val="center"/>
        </w:trPr>
        <w:tc>
          <w:tcPr>
            <w:tcW w:w="20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2685A94" w14:textId="77777777" w:rsidR="00E15995" w:rsidRDefault="00E15995" w:rsidP="00E15995">
            <w:pPr>
              <w:pStyle w:val="Cuerpo"/>
              <w:jc w:val="center"/>
              <w:rPr>
                <w:rStyle w:val="Ninguno"/>
                <w:sz w:val="20"/>
                <w:szCs w:val="20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38BE489" w14:textId="714C1285" w:rsidR="00E15995" w:rsidRDefault="00E15995" w:rsidP="00E15995">
            <w:pPr>
              <w:pStyle w:val="Cuerpo"/>
              <w:rPr>
                <w:rStyle w:val="Ninguno"/>
                <w:sz w:val="20"/>
                <w:szCs w:val="20"/>
              </w:rPr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  <w:tc>
          <w:tcPr>
            <w:tcW w:w="4309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EC4B" w14:textId="7E91481D" w:rsidR="00E15995" w:rsidRDefault="00E15995" w:rsidP="00E15995">
            <w:pPr>
              <w:pStyle w:val="Cuerpo"/>
            </w:pPr>
          </w:p>
        </w:tc>
      </w:tr>
      <w:tr w:rsidR="00E15995" w:rsidRPr="006A22F7" w14:paraId="4D157F11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302" w14:textId="71F4D801" w:rsidR="00E15995" w:rsidRPr="008E21D1" w:rsidRDefault="00E15995" w:rsidP="00E15995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7DEEAD3" w14:textId="590F9F50" w:rsidR="00E15995" w:rsidRPr="00E103E3" w:rsidRDefault="00E15995" w:rsidP="00E15995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2D1EB" w14:textId="26F0D4EA" w:rsidR="00E15995" w:rsidRPr="00E103E3" w:rsidRDefault="00E15995" w:rsidP="00E15995">
            <w:pPr>
              <w:rPr>
                <w:lang w:val="es-US"/>
              </w:rPr>
            </w:pPr>
            <w:r>
              <w:rPr>
                <w:lang w:val="es-US"/>
              </w:rPr>
              <w:t>Usuario registrado</w:t>
            </w:r>
            <w:r w:rsidR="001015DB">
              <w:rPr>
                <w:lang w:val="es-US"/>
              </w:rPr>
              <w:t xml:space="preserve"> con </w:t>
            </w:r>
            <w:r w:rsidR="00080D33">
              <w:rPr>
                <w:lang w:val="es-US"/>
              </w:rPr>
              <w:t>entrenador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5984192" w14:textId="5DFA791F" w:rsidR="00E15995" w:rsidRDefault="00C8180B" w:rsidP="00E15995">
            <w:pPr>
              <w:rPr>
                <w:lang w:val="es-US"/>
              </w:rPr>
            </w:pPr>
            <w:r>
              <w:rPr>
                <w:lang w:val="es-US"/>
              </w:rPr>
              <w:t>2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F511" w14:textId="18CB2D5F" w:rsidR="00E15995" w:rsidRPr="00E103E3" w:rsidRDefault="00E15995" w:rsidP="00E15995">
            <w:pPr>
              <w:rPr>
                <w:lang w:val="es-US"/>
              </w:rPr>
            </w:pPr>
            <w:r>
              <w:rPr>
                <w:lang w:val="es-US"/>
              </w:rPr>
              <w:t>Usuario no registrado</w:t>
            </w:r>
          </w:p>
        </w:tc>
      </w:tr>
      <w:tr w:rsidR="001015DB" w:rsidRPr="006A22F7" w14:paraId="1BFC019F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17F5" w14:textId="77777777" w:rsidR="001015DB" w:rsidRDefault="001015DB" w:rsidP="00E15995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A18D059" w14:textId="77777777" w:rsidR="001015DB" w:rsidRDefault="001015DB" w:rsidP="00E15995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FD9E9A" w14:textId="77777777" w:rsidR="001015DB" w:rsidRDefault="001015DB" w:rsidP="00E15995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0BA6398" w14:textId="6D0573B9" w:rsidR="001015DB" w:rsidRDefault="00C8180B" w:rsidP="00E15995">
            <w:pPr>
              <w:rPr>
                <w:lang w:val="es-US"/>
              </w:rPr>
            </w:pPr>
            <w:r>
              <w:rPr>
                <w:lang w:val="es-US"/>
              </w:rPr>
              <w:t>3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8B9C68" w14:textId="1EA3A652" w:rsidR="001015DB" w:rsidRDefault="001015DB" w:rsidP="00E15995">
            <w:pPr>
              <w:rPr>
                <w:lang w:val="es-US"/>
              </w:rPr>
            </w:pPr>
            <w:r>
              <w:rPr>
                <w:lang w:val="es-US"/>
              </w:rPr>
              <w:t>Usuario registrado pero con otro perfil del</w:t>
            </w:r>
            <w:r w:rsidR="003E2EB7">
              <w:rPr>
                <w:lang w:val="es-US"/>
              </w:rPr>
              <w:t xml:space="preserve"> de </w:t>
            </w:r>
            <w:r w:rsidR="00080D33">
              <w:rPr>
                <w:lang w:val="es-US"/>
              </w:rPr>
              <w:t>entrenador</w:t>
            </w:r>
          </w:p>
        </w:tc>
      </w:tr>
      <w:tr w:rsidR="00080D33" w:rsidRPr="006A22F7" w14:paraId="4417C2A5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2425" w14:textId="25488231" w:rsidR="00080D33" w:rsidRDefault="00080D33" w:rsidP="00E15995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Selección de jugador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86A5803" w14:textId="77777777" w:rsidR="00080D33" w:rsidRDefault="00080D33" w:rsidP="00E15995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BF4A3F" w14:textId="52B12325" w:rsidR="00080D33" w:rsidRDefault="00080D33" w:rsidP="00E15995">
            <w:pPr>
              <w:rPr>
                <w:lang w:val="es-US"/>
              </w:rPr>
            </w:pPr>
            <w:r>
              <w:rPr>
                <w:lang w:val="es-US"/>
              </w:rPr>
              <w:t>Jugador novato universitario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F9046F4" w14:textId="77777777" w:rsidR="00080D33" w:rsidRDefault="00080D33" w:rsidP="00E15995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FEBFFB" w14:textId="5560F3C4" w:rsidR="00080D33" w:rsidRDefault="00080D33" w:rsidP="00E15995">
            <w:pPr>
              <w:rPr>
                <w:lang w:val="es-US"/>
              </w:rPr>
            </w:pPr>
            <w:r>
              <w:rPr>
                <w:lang w:val="es-US"/>
              </w:rPr>
              <w:t>No selecciona jugador</w:t>
            </w:r>
          </w:p>
        </w:tc>
      </w:tr>
      <w:tr w:rsidR="00080D33" w:rsidRPr="006A22F7" w14:paraId="197FF3DF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1AA0" w14:textId="77777777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0CE4823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B242A6" w14:textId="64CD1B6A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Jugador novato </w:t>
            </w:r>
            <w:r>
              <w:rPr>
                <w:lang w:val="es-US"/>
              </w:rPr>
              <w:t>de liga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5B3D5A2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17A775" w14:textId="77777777" w:rsidR="00080D33" w:rsidRDefault="00080D33" w:rsidP="00080D33">
            <w:pPr>
              <w:rPr>
                <w:lang w:val="es-US"/>
              </w:rPr>
            </w:pPr>
          </w:p>
        </w:tc>
      </w:tr>
      <w:tr w:rsidR="00080D33" w:rsidRPr="006A22F7" w14:paraId="3D6E1269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8C9C" w14:textId="6AE12994" w:rsidR="00080D33" w:rsidRPr="008E21D1" w:rsidRDefault="00080D33" w:rsidP="00080D3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Tiempo de validez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CBF0FD9" w14:textId="6FD9D5E8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F729EA" w14:textId="3D8CFCFB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Numero entero entre 24 y 48 incluidos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8D0B158" w14:textId="686B9561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5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EB48C8" w14:textId="7A44E41F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No ingresa tiempo</w:t>
            </w:r>
          </w:p>
          <w:p w14:paraId="4B0FEFC4" w14:textId="3C3202E2" w:rsidR="00080D33" w:rsidRDefault="00080D33" w:rsidP="00080D33">
            <w:pPr>
              <w:rPr>
                <w:lang w:val="es-US"/>
              </w:rPr>
            </w:pPr>
          </w:p>
        </w:tc>
      </w:tr>
      <w:tr w:rsidR="00080D33" w:rsidRPr="006A22F7" w14:paraId="3EB8BCCA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28357" w14:textId="77777777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2255B32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288F04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5035E0E" w14:textId="3A0B4E3F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6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3BEB25" w14:textId="2A5AA0B7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Ingresa valor no numérico</w:t>
            </w:r>
          </w:p>
        </w:tc>
      </w:tr>
      <w:tr w:rsidR="00080D33" w:rsidRPr="006A22F7" w14:paraId="4466EE71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6668" w14:textId="2476EB2B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C917513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455D2E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7146A2E" w14:textId="01288B38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7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3A3098" w14:textId="0478528E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Ingresa número decimal</w:t>
            </w:r>
          </w:p>
        </w:tc>
      </w:tr>
      <w:tr w:rsidR="00080D33" w:rsidRPr="006A22F7" w14:paraId="778C2C7B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8CD81" w14:textId="77777777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7C0C8F8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EABCA5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D53C4A8" w14:textId="5793712E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8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AC3C24" w14:textId="4234C8F2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Número menor a 24</w:t>
            </w:r>
          </w:p>
        </w:tc>
      </w:tr>
      <w:tr w:rsidR="00080D33" w:rsidRPr="006A22F7" w14:paraId="0DF363D4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FA93A" w14:textId="77777777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3FBDCCE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52904C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A7675B2" w14:textId="4D498692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9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8E0F72" w14:textId="2C7B4738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Número mayor a 48</w:t>
            </w:r>
          </w:p>
        </w:tc>
      </w:tr>
      <w:tr w:rsidR="00080D33" w:rsidRPr="006A22F7" w14:paraId="3599F6E4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8253" w14:textId="56A36DA4" w:rsidR="00080D33" w:rsidRPr="008E21D1" w:rsidRDefault="00080D33" w:rsidP="00080D3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Duración contrato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4A2C9C5" w14:textId="20CC6BE7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0FA3C2" w14:textId="47F37731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Selecciona 1 años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6813542" w14:textId="6AA4D13B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12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CD615D" w14:textId="5D626EDD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No selecciona año</w:t>
            </w:r>
          </w:p>
          <w:p w14:paraId="450A4230" w14:textId="1AA5702E" w:rsidR="00080D33" w:rsidRDefault="00080D33" w:rsidP="00080D33">
            <w:pPr>
              <w:rPr>
                <w:lang w:val="es-US"/>
              </w:rPr>
            </w:pPr>
          </w:p>
        </w:tc>
      </w:tr>
      <w:tr w:rsidR="00080D33" w:rsidRPr="006A22F7" w14:paraId="6A018D63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D0ED" w14:textId="77777777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E27ED43" w14:textId="7987C16F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11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C60307" w14:textId="4BCE6487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Selecciona 2 años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36ED54B" w14:textId="5EEA7E16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13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F98F76" w14:textId="041B17DE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080D33" w:rsidRPr="006A22F7" w14:paraId="56F387AF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F4B" w14:textId="2C4BB895" w:rsidR="00080D33" w:rsidRPr="008E21D1" w:rsidRDefault="00080D33" w:rsidP="00080D3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Monto a percibir</w:t>
            </w:r>
            <w:r w:rsidR="00634B6C">
              <w:rPr>
                <w:b/>
                <w:bCs/>
              </w:rPr>
              <w:t xml:space="preserve"> </w:t>
            </w:r>
            <w:r w:rsidR="00634B6C">
              <w:rPr>
                <w:b/>
                <w:bCs/>
              </w:rPr>
              <w:lastRenderedPageBreak/>
              <w:t>Novato de universitario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03F53E1" w14:textId="2D0FAA51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lastRenderedPageBreak/>
              <w:t>14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D1B19D" w14:textId="69227149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Número entero entre </w:t>
            </w:r>
            <w:r w:rsidR="00634B6C">
              <w:rPr>
                <w:lang w:val="es-US"/>
              </w:rPr>
              <w:t>20</w:t>
            </w:r>
            <w:r>
              <w:rPr>
                <w:lang w:val="es-US"/>
              </w:rPr>
              <w:t xml:space="preserve"> y 2</w:t>
            </w:r>
            <w:r w:rsidR="00634B6C">
              <w:rPr>
                <w:lang w:val="es-US"/>
              </w:rPr>
              <w:t>5</w:t>
            </w:r>
            <w:r>
              <w:rPr>
                <w:lang w:val="es-US"/>
              </w:rPr>
              <w:t xml:space="preserve"> millones con extremos incluidos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A7E2737" w14:textId="3908FDF1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15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13EA3D" w14:textId="5E42E072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Número no entero</w:t>
            </w:r>
          </w:p>
          <w:p w14:paraId="6A97A721" w14:textId="0BE6D5C5" w:rsidR="00080D33" w:rsidRDefault="00080D33" w:rsidP="00080D33">
            <w:pPr>
              <w:ind w:firstLine="0"/>
              <w:rPr>
                <w:lang w:val="es-US"/>
              </w:rPr>
            </w:pPr>
          </w:p>
        </w:tc>
      </w:tr>
      <w:tr w:rsidR="00080D33" w:rsidRPr="006A22F7" w14:paraId="0AD66B07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599F" w14:textId="77777777" w:rsidR="00080D33" w:rsidRPr="008E21D1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2E90E37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D32BB9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D412696" w14:textId="576D1798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16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998EE08" w14:textId="4663115D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Número menor a 2</w:t>
            </w:r>
            <w:r w:rsidR="00634B6C">
              <w:rPr>
                <w:lang w:val="es-US"/>
              </w:rPr>
              <w:t>0</w:t>
            </w:r>
            <w:r>
              <w:rPr>
                <w:lang w:val="es-US"/>
              </w:rPr>
              <w:t xml:space="preserve"> millones</w:t>
            </w:r>
          </w:p>
          <w:p w14:paraId="1771FBD2" w14:textId="6680ECDC" w:rsidR="00080D33" w:rsidRDefault="00080D33" w:rsidP="00080D33">
            <w:pPr>
              <w:rPr>
                <w:lang w:val="es-US"/>
              </w:rPr>
            </w:pPr>
          </w:p>
        </w:tc>
      </w:tr>
      <w:tr w:rsidR="00080D33" w:rsidRPr="006A22F7" w14:paraId="3CDF98BB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8B8A0" w14:textId="77777777" w:rsidR="00080D33" w:rsidRPr="008E21D1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86F8B26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39ED0C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B47C0B2" w14:textId="5EECFD00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17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E65476" w14:textId="06CE49FD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Número </w:t>
            </w:r>
            <w:r>
              <w:rPr>
                <w:lang w:val="es-US"/>
              </w:rPr>
              <w:t>mayor</w:t>
            </w:r>
            <w:r>
              <w:rPr>
                <w:lang w:val="es-US"/>
              </w:rPr>
              <w:t xml:space="preserve"> a </w:t>
            </w:r>
            <w:r>
              <w:rPr>
                <w:lang w:val="es-US"/>
              </w:rPr>
              <w:t>2</w:t>
            </w:r>
            <w:r w:rsidR="00634B6C">
              <w:rPr>
                <w:lang w:val="es-US"/>
              </w:rPr>
              <w:t>5</w:t>
            </w:r>
            <w:r>
              <w:rPr>
                <w:lang w:val="es-US"/>
              </w:rPr>
              <w:t xml:space="preserve"> millones</w:t>
            </w:r>
          </w:p>
          <w:p w14:paraId="6AB8569C" w14:textId="180A22D0" w:rsidR="00080D33" w:rsidRDefault="00080D33" w:rsidP="00080D33">
            <w:pPr>
              <w:rPr>
                <w:lang w:val="es-US"/>
              </w:rPr>
            </w:pPr>
          </w:p>
        </w:tc>
      </w:tr>
      <w:tr w:rsidR="00080D33" w:rsidRPr="006A22F7" w14:paraId="45506E0D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AFFA" w14:textId="77777777" w:rsidR="00080D33" w:rsidRPr="008E21D1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383B4AE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B74D26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917B81E" w14:textId="1CC94E2A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18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FF46EA" w14:textId="3846F3D2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634B6C" w:rsidRPr="006A22F7" w14:paraId="30922BCE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0F39E" w14:textId="3CD1D5F3" w:rsidR="00634B6C" w:rsidRPr="008E21D1" w:rsidRDefault="00634B6C" w:rsidP="00080D3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Monto a percibir Novato de </w:t>
            </w:r>
            <w:r>
              <w:rPr>
                <w:b/>
                <w:bCs/>
              </w:rPr>
              <w:t>liga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15EB178" w14:textId="77777777" w:rsidR="00634B6C" w:rsidRDefault="00634B6C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CAFD7E" w14:textId="7328C3C5" w:rsidR="00634B6C" w:rsidRDefault="00634B6C" w:rsidP="00080D33">
            <w:pPr>
              <w:rPr>
                <w:lang w:val="es-US"/>
              </w:rPr>
            </w:pPr>
            <w:r>
              <w:rPr>
                <w:lang w:val="es-US"/>
              </w:rPr>
              <w:t>Número entero entre 2</w:t>
            </w:r>
            <w:r>
              <w:rPr>
                <w:lang w:val="es-US"/>
              </w:rPr>
              <w:t>1</w:t>
            </w:r>
            <w:r>
              <w:rPr>
                <w:lang w:val="es-US"/>
              </w:rPr>
              <w:t xml:space="preserve"> y 2</w:t>
            </w:r>
            <w:r>
              <w:rPr>
                <w:lang w:val="es-US"/>
              </w:rPr>
              <w:t>6</w:t>
            </w:r>
            <w:r>
              <w:rPr>
                <w:lang w:val="es-US"/>
              </w:rPr>
              <w:t xml:space="preserve"> millones con extremos incluidos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E6BADC1" w14:textId="77777777" w:rsidR="00634B6C" w:rsidRDefault="00634B6C" w:rsidP="00080D33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20DEAD0" w14:textId="77777777" w:rsidR="00634B6C" w:rsidRDefault="00634B6C" w:rsidP="00634B6C">
            <w:pPr>
              <w:rPr>
                <w:lang w:val="es-US"/>
              </w:rPr>
            </w:pPr>
            <w:r>
              <w:rPr>
                <w:lang w:val="es-US"/>
              </w:rPr>
              <w:t>Número no entero</w:t>
            </w:r>
          </w:p>
          <w:p w14:paraId="6F3E416E" w14:textId="00920FF1" w:rsidR="00634B6C" w:rsidRDefault="00634B6C" w:rsidP="00634B6C">
            <w:pPr>
              <w:rPr>
                <w:lang w:val="es-US"/>
              </w:rPr>
            </w:pPr>
            <w:r>
              <w:rPr>
                <w:lang w:val="es-US"/>
              </w:rPr>
              <w:t xml:space="preserve">Número menor a </w:t>
            </w:r>
            <w:r>
              <w:rPr>
                <w:lang w:val="es-US"/>
              </w:rPr>
              <w:t>21</w:t>
            </w:r>
            <w:r>
              <w:rPr>
                <w:lang w:val="es-US"/>
              </w:rPr>
              <w:t xml:space="preserve"> millones</w:t>
            </w:r>
          </w:p>
          <w:p w14:paraId="20E15FA9" w14:textId="5BBEB679" w:rsidR="00634B6C" w:rsidRDefault="00634B6C" w:rsidP="00634B6C">
            <w:pPr>
              <w:rPr>
                <w:lang w:val="es-US"/>
              </w:rPr>
            </w:pPr>
            <w:r>
              <w:rPr>
                <w:lang w:val="es-US"/>
              </w:rPr>
              <w:t>Número mayor a 2</w:t>
            </w:r>
            <w:r>
              <w:rPr>
                <w:lang w:val="es-US"/>
              </w:rPr>
              <w:t xml:space="preserve">6 </w:t>
            </w:r>
            <w:r>
              <w:rPr>
                <w:lang w:val="es-US"/>
              </w:rPr>
              <w:t>millones</w:t>
            </w:r>
          </w:p>
          <w:p w14:paraId="73F59CED" w14:textId="3152477F" w:rsidR="00634B6C" w:rsidRDefault="00634B6C" w:rsidP="00080D33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</w:tbl>
    <w:p w14:paraId="6AEF3A58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05BA860B" w14:textId="77777777" w:rsidR="001015DB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3D0F5419" w14:textId="77777777" w:rsidR="001015DB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53CBE74E" w14:textId="77777777" w:rsidR="001015DB" w:rsidRPr="00726FFD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2C7AD07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E283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3C1641AF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BF32" w14:textId="646514D8" w:rsidR="00726FFD" w:rsidRPr="00E103E3" w:rsidRDefault="00080D33" w:rsidP="00950F68">
            <w:r>
              <w:t>Listado jugadores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5FCA10" w14:textId="6315662C" w:rsidR="00080D33" w:rsidRPr="00E103E3" w:rsidRDefault="00BD4CEE" w:rsidP="00950F68">
            <w:r>
              <w:t xml:space="preserve">16 </w:t>
            </w:r>
            <w:r w:rsidR="00080D33">
              <w:t>Ventana mostrando jugadores sin ofertas pendientes, indicando: nombre, apellido, posición y país de origen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AD0B" w14:textId="183ED062" w:rsidR="00726FFD" w:rsidRPr="00E103E3" w:rsidRDefault="00080D33" w:rsidP="00950F68">
            <w:r>
              <w:t>19</w:t>
            </w:r>
            <w:r w:rsidR="00BD4CEE">
              <w:t xml:space="preserve"> </w:t>
            </w:r>
            <w:r w:rsidR="00C8180B">
              <w:t xml:space="preserve">Mensaje de error informando que no </w:t>
            </w:r>
            <w:r>
              <w:t>se encontraron jugadores sin ofertas pendientes</w:t>
            </w:r>
          </w:p>
        </w:tc>
      </w:tr>
      <w:tr w:rsidR="00424465" w:rsidRPr="00E103E3" w14:paraId="41ECFA6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A360" w14:textId="78BE0694" w:rsidR="00424465" w:rsidRPr="00E103E3" w:rsidRDefault="00080D33" w:rsidP="00424465">
            <w:r>
              <w:t xml:space="preserve">Envío de Mail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A27AAE" w14:textId="02F1B272" w:rsidR="00424465" w:rsidRPr="00E103E3" w:rsidRDefault="00BD4CEE" w:rsidP="00424465">
            <w:r>
              <w:t xml:space="preserve">17 </w:t>
            </w:r>
            <w:r w:rsidR="00080D33">
              <w:t>Mail enviado al jugador seleccionado indicando fecha de validez</w:t>
            </w:r>
            <w:r w:rsidR="00634B6C">
              <w:t>(fecha actual + fecha de validez)</w:t>
            </w:r>
            <w:r w:rsidR="00080D33">
              <w:t>, duración de contrato, y monto anual a percibir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95920" w14:textId="6CC47A61" w:rsidR="00424465" w:rsidRPr="00E103E3" w:rsidRDefault="00BD4CEE" w:rsidP="00424465">
            <w:r>
              <w:t xml:space="preserve">20 </w:t>
            </w:r>
            <w:r w:rsidR="00424465">
              <w:t>Mensaje de error de usuario</w:t>
            </w:r>
            <w:r w:rsidR="00C8180B">
              <w:t xml:space="preserve"> no </w:t>
            </w:r>
            <w:r w:rsidR="005725A0">
              <w:t>entrenador</w:t>
            </w:r>
          </w:p>
        </w:tc>
      </w:tr>
      <w:tr w:rsidR="00080D33" w:rsidRPr="00E103E3" w14:paraId="7751D37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9908" w14:textId="642B22D4" w:rsidR="00080D33" w:rsidRPr="00E103E3" w:rsidRDefault="00080D33" w:rsidP="00424465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51A56B" w14:textId="65E3F9FA" w:rsidR="00080D33" w:rsidRPr="00E103E3" w:rsidRDefault="00080D33" w:rsidP="00424465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43C7B9" w14:textId="59F806E2" w:rsidR="00080D33" w:rsidRPr="00E103E3" w:rsidRDefault="00080D33" w:rsidP="00424465">
            <w:r>
              <w:t xml:space="preserve">21 Mensaje de error de </w:t>
            </w:r>
            <w:r w:rsidR="005725A0">
              <w:t>usuario no registrado</w:t>
            </w:r>
          </w:p>
        </w:tc>
      </w:tr>
      <w:tr w:rsidR="00080D33" w:rsidRPr="00E103E3" w14:paraId="498E86B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2DEF" w14:textId="3F7545C1" w:rsidR="00080D33" w:rsidRPr="00E103E3" w:rsidRDefault="00080D33" w:rsidP="00C8180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5AE072" w14:textId="77777777" w:rsidR="00080D33" w:rsidRPr="00E103E3" w:rsidRDefault="00080D33" w:rsidP="00C8180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615F38" w14:textId="77777777" w:rsidR="00080D33" w:rsidRPr="00E103E3" w:rsidRDefault="00080D33" w:rsidP="00C8180B"/>
        </w:tc>
      </w:tr>
      <w:tr w:rsidR="00080D33" w:rsidRPr="00E103E3" w14:paraId="10EC9B2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DE9E" w14:textId="77777777" w:rsidR="00080D33" w:rsidRPr="00E103E3" w:rsidRDefault="00080D33" w:rsidP="00C8180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104B10" w14:textId="77777777" w:rsidR="00080D33" w:rsidRPr="00E103E3" w:rsidRDefault="00080D33" w:rsidP="00C8180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1C5B70" w14:textId="77777777" w:rsidR="00080D33" w:rsidRPr="00E103E3" w:rsidRDefault="00080D33" w:rsidP="00C8180B"/>
        </w:tc>
      </w:tr>
    </w:tbl>
    <w:p w14:paraId="6007E062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937ED90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61A17E9C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0B830396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6E6E5972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D4DF6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4A03F" w14:textId="617FEBC5" w:rsidR="00C53C5E" w:rsidRDefault="005725A0" w:rsidP="00273728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Enviar oferta exitosa a jugador novato </w:t>
            </w:r>
            <w:r w:rsidR="009D092C">
              <w:rPr>
                <w:b/>
                <w:color w:val="000000"/>
              </w:rPr>
              <w:t>universitario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78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EECC6" w14:textId="53F5E7EC" w:rsidR="00C53C5E" w:rsidRDefault="006F4FF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Alta</w:t>
            </w:r>
          </w:p>
        </w:tc>
      </w:tr>
      <w:tr w:rsidR="00C53C5E" w14:paraId="254E2C44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A4B60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A5725" w14:textId="574D3674" w:rsidR="00C53C5E" w:rsidRDefault="00BD4CEE" w:rsidP="00273728">
            <w:pP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1,</w:t>
            </w:r>
            <w:r w:rsidR="009D092C">
              <w:rPr>
                <w:b/>
                <w:color w:val="000000"/>
              </w:rPr>
              <w:t xml:space="preserve">4 </w:t>
            </w:r>
            <w:r>
              <w:rPr>
                <w:b/>
                <w:color w:val="000000"/>
              </w:rPr>
              <w:t>,11, 1</w:t>
            </w:r>
            <w:r w:rsidR="009D092C"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 xml:space="preserve">, </w:t>
            </w:r>
            <w:r w:rsidR="009D092C">
              <w:rPr>
                <w:b/>
                <w:color w:val="000000"/>
              </w:rPr>
              <w:t>16 y 17</w:t>
            </w:r>
          </w:p>
        </w:tc>
      </w:tr>
      <w:tr w:rsidR="00C53C5E" w14:paraId="08CC37D1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4F010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712C5" w14:textId="2EAD3E58" w:rsidR="00C53C5E" w:rsidRDefault="00BD4CEE" w:rsidP="00BD4CEE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usuario “Juan Cruz” </w:t>
            </w:r>
            <w:proofErr w:type="spellStart"/>
            <w:r>
              <w:rPr>
                <w:i/>
                <w:iCs/>
              </w:rPr>
              <w:t>esta</w:t>
            </w:r>
            <w:proofErr w:type="spellEnd"/>
            <w:r>
              <w:rPr>
                <w:i/>
                <w:iCs/>
              </w:rPr>
              <w:t xml:space="preserve"> registrado y </w:t>
            </w:r>
            <w:proofErr w:type="spellStart"/>
            <w:r>
              <w:rPr>
                <w:i/>
                <w:iCs/>
              </w:rPr>
              <w:t>logueado</w:t>
            </w:r>
            <w:proofErr w:type="spellEnd"/>
            <w:r>
              <w:rPr>
                <w:i/>
                <w:iCs/>
              </w:rPr>
              <w:t xml:space="preserve"> como </w:t>
            </w:r>
            <w:r w:rsidR="005725A0">
              <w:rPr>
                <w:i/>
                <w:iCs/>
              </w:rPr>
              <w:t>entrenador</w:t>
            </w:r>
            <w:r>
              <w:rPr>
                <w:i/>
                <w:iCs/>
              </w:rPr>
              <w:t>.</w:t>
            </w:r>
          </w:p>
          <w:p w14:paraId="6694C1EA" w14:textId="75ACDE4B" w:rsidR="00BD4CEE" w:rsidRDefault="005725A0" w:rsidP="005725A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Está cargado el jugador “</w:t>
            </w:r>
            <w:proofErr w:type="spellStart"/>
            <w:r>
              <w:rPr>
                <w:i/>
                <w:iCs/>
              </w:rPr>
              <w:t>agustin</w:t>
            </w:r>
            <w:proofErr w:type="spellEnd"/>
            <w:r>
              <w:rPr>
                <w:i/>
                <w:iCs/>
              </w:rPr>
              <w:t xml:space="preserve">” que es novato universitario y tiene el mail </w:t>
            </w:r>
            <w:hyperlink r:id="rId13" w:history="1">
              <w:r w:rsidRPr="00DF77DD">
                <w:rPr>
                  <w:rStyle w:val="Hipervnculo"/>
                  <w:i/>
                  <w:iCs/>
                </w:rPr>
                <w:t>agustinledesma@gmail.com</w:t>
              </w:r>
            </w:hyperlink>
            <w:r>
              <w:rPr>
                <w:i/>
                <w:iCs/>
              </w:rPr>
              <w:t>.</w:t>
            </w:r>
          </w:p>
          <w:p w14:paraId="2F7A7AF8" w14:textId="4BA199F8" w:rsidR="005725A0" w:rsidRPr="005725A0" w:rsidRDefault="005725A0" w:rsidP="005725A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La fecha actual es 23-10-2024</w:t>
            </w:r>
          </w:p>
        </w:tc>
      </w:tr>
      <w:tr w:rsidR="00C53C5E" w14:paraId="7F74AFC1" w14:textId="77777777" w:rsidTr="00273728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5F77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4307B" w14:textId="77777777" w:rsidR="00C53C5E" w:rsidRDefault="00C53C5E" w:rsidP="002737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C53C5E" w14:paraId="24283FF8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6D7C" w14:textId="77777777" w:rsidR="00C53C5E" w:rsidRDefault="00C53C5E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</w:p>
          <w:p w14:paraId="5ACD0102" w14:textId="202F4002" w:rsidR="009D092C" w:rsidRDefault="009D092C" w:rsidP="009D0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firstLine="0"/>
            </w:pPr>
            <w:r>
              <w:t xml:space="preserve">               1 </w:t>
            </w:r>
            <w:proofErr w:type="gramStart"/>
            <w:r w:rsidR="00BD4CEE">
              <w:t>El</w:t>
            </w:r>
            <w:proofErr w:type="gramEnd"/>
            <w:r w:rsidR="00BD4CEE">
              <w:t xml:space="preserve"> </w:t>
            </w:r>
            <w:r w:rsidR="005725A0">
              <w:t>entrenador</w:t>
            </w:r>
            <w:r w:rsidR="00BD4CEE">
              <w:t xml:space="preserve"> “juan Cruz” ingresa a la opción </w:t>
            </w:r>
            <w:r w:rsidR="005725A0">
              <w:t>“enviar oferta a jugador”</w:t>
            </w:r>
            <w:r w:rsidR="00BD4CEE">
              <w:t>.</w:t>
            </w:r>
          </w:p>
          <w:p w14:paraId="1201A9F3" w14:textId="41710255" w:rsidR="006F4FFE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3 </w:t>
            </w:r>
            <w:proofErr w:type="gramStart"/>
            <w:r w:rsidR="006F4FFE">
              <w:t>El</w:t>
            </w:r>
            <w:proofErr w:type="gramEnd"/>
            <w:r w:rsidR="006F4FFE">
              <w:t xml:space="preserve"> </w:t>
            </w:r>
            <w:r>
              <w:t>entrenador</w:t>
            </w:r>
            <w:r w:rsidR="006F4FFE">
              <w:t xml:space="preserve"> selecciona al </w:t>
            </w:r>
            <w:r>
              <w:t>jugador</w:t>
            </w:r>
            <w:r w:rsidR="006F4FFE">
              <w:t xml:space="preserve"> “Agustín</w:t>
            </w:r>
            <w:r>
              <w:t>”</w:t>
            </w:r>
            <w:r w:rsidR="006F4FFE">
              <w:t>.</w:t>
            </w:r>
          </w:p>
          <w:p w14:paraId="6AA7DD45" w14:textId="0F70830F" w:rsidR="00BD4CEE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4 </w:t>
            </w:r>
            <w:r w:rsidR="00BD4CEE">
              <w:t xml:space="preserve">El </w:t>
            </w:r>
            <w:r>
              <w:t xml:space="preserve">entrenador </w:t>
            </w:r>
            <w:r w:rsidR="00BD4CEE">
              <w:t xml:space="preserve">ingresa </w:t>
            </w:r>
            <w:r>
              <w:t xml:space="preserve">24hs de </w:t>
            </w:r>
            <w:proofErr w:type="gramStart"/>
            <w:r>
              <w:t>validez</w:t>
            </w:r>
            <w:r w:rsidR="00BD4CEE">
              <w:t>.</w:t>
            </w:r>
            <w:r>
              <w:t>.</w:t>
            </w:r>
            <w:proofErr w:type="gramEnd"/>
          </w:p>
          <w:p w14:paraId="408EDDDD" w14:textId="2F34BF24" w:rsidR="00BD4CEE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>5</w:t>
            </w:r>
            <w:r w:rsidR="00BD4CEE">
              <w:t xml:space="preserve">El </w:t>
            </w:r>
            <w:r>
              <w:t xml:space="preserve">entrenador </w:t>
            </w:r>
            <w:r>
              <w:t>selecciona dos años de duración de contrato.</w:t>
            </w:r>
          </w:p>
          <w:p w14:paraId="3998C2DF" w14:textId="6A30AC87" w:rsidR="00BD4CEE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6 </w:t>
            </w:r>
            <w:proofErr w:type="gramStart"/>
            <w:r w:rsidR="00BD4CEE">
              <w:t>El</w:t>
            </w:r>
            <w:proofErr w:type="gramEnd"/>
            <w:r w:rsidR="00BD4CEE">
              <w:t xml:space="preserve"> </w:t>
            </w:r>
            <w:r>
              <w:t xml:space="preserve">entrenador </w:t>
            </w:r>
            <w:r w:rsidR="00BD4CEE">
              <w:t xml:space="preserve">ingresa un </w:t>
            </w:r>
            <w:r>
              <w:t>monto anual a percibir de 20.000.000.</w:t>
            </w:r>
          </w:p>
          <w:p w14:paraId="158DCA50" w14:textId="74688E86" w:rsidR="00BD4CEE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7 </w:t>
            </w:r>
            <w:proofErr w:type="gramStart"/>
            <w:r w:rsidR="00BD4CEE">
              <w:t>El</w:t>
            </w:r>
            <w:proofErr w:type="gramEnd"/>
            <w:r w:rsidR="00BD4CEE">
              <w:t xml:space="preserve"> </w:t>
            </w:r>
            <w:r>
              <w:t xml:space="preserve">entrenador </w:t>
            </w:r>
            <w:r w:rsidR="00BD4CEE">
              <w:t>selecciona la opción “</w:t>
            </w:r>
            <w:r>
              <w:t>Enviar</w:t>
            </w:r>
            <w:r w:rsidR="00BD4CEE">
              <w:t>”</w:t>
            </w:r>
            <w:r>
              <w:t>.</w:t>
            </w:r>
          </w:p>
          <w:p w14:paraId="0943D785" w14:textId="14AAF53F" w:rsidR="00BD4CEE" w:rsidRDefault="00BD4CEE" w:rsidP="00BD4CEE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</w:pPr>
          </w:p>
          <w:p w14:paraId="6031BE5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60D9D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90ED35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E8F2C7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B6A51F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E94E29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6841B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AD62D2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B4D041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A62FC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83707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7E14D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F1676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117925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56AE0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85E73B9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E93E" w14:textId="0BFEEAB0" w:rsidR="009D092C" w:rsidRPr="009D092C" w:rsidRDefault="009D092C" w:rsidP="009D092C">
            <w:pPr>
              <w:pStyle w:val="Prrafodelista"/>
              <w:numPr>
                <w:ilvl w:val="0"/>
                <w:numId w:val="51"/>
              </w:numPr>
              <w:rPr>
                <w:i/>
                <w:iCs/>
              </w:rPr>
            </w:pPr>
            <w:r w:rsidRPr="009D092C">
              <w:rPr>
                <w:i/>
                <w:iCs/>
              </w:rPr>
              <w:lastRenderedPageBreak/>
              <w:t>El sistema muestra un listado con los jugadores que no tienen ofertas pendientes con los datos:</w:t>
            </w:r>
            <w:r w:rsidRPr="009D092C">
              <w:rPr>
                <w:i/>
                <w:iCs/>
              </w:rPr>
              <w:br/>
              <w:t xml:space="preserve"> </w:t>
            </w:r>
            <w:r w:rsidRPr="009D092C">
              <w:rPr>
                <w:i/>
                <w:iCs/>
              </w:rPr>
              <w:t xml:space="preserve">nombre, apellido, </w:t>
            </w:r>
            <w:r>
              <w:rPr>
                <w:i/>
                <w:iCs/>
              </w:rPr>
              <w:t>posición</w:t>
            </w:r>
            <w:r w:rsidRPr="009D092C">
              <w:rPr>
                <w:i/>
                <w:iCs/>
              </w:rPr>
              <w:t xml:space="preserve"> y </w:t>
            </w:r>
            <w:r>
              <w:rPr>
                <w:i/>
                <w:iCs/>
              </w:rPr>
              <w:t>país</w:t>
            </w:r>
            <w:r w:rsidRPr="009D092C">
              <w:rPr>
                <w:i/>
                <w:iCs/>
              </w:rPr>
              <w:t xml:space="preserve"> de origen </w:t>
            </w:r>
          </w:p>
          <w:p w14:paraId="56635E68" w14:textId="77777777" w:rsidR="009D092C" w:rsidRDefault="009D092C" w:rsidP="009D092C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8  El</w:t>
            </w:r>
            <w:proofErr w:type="gramEnd"/>
            <w:r>
              <w:rPr>
                <w:i/>
                <w:iCs/>
              </w:rPr>
              <w:t xml:space="preserve"> sistema </w:t>
            </w:r>
            <w:proofErr w:type="spellStart"/>
            <w:r>
              <w:rPr>
                <w:i/>
                <w:iCs/>
              </w:rPr>
              <w:t>envia</w:t>
            </w:r>
            <w:proofErr w:type="spellEnd"/>
            <w:r>
              <w:rPr>
                <w:i/>
                <w:iCs/>
              </w:rPr>
              <w:t xml:space="preserve"> un mail a </w:t>
            </w:r>
            <w:hyperlink r:id="rId14" w:history="1">
              <w:r w:rsidRPr="00DF77DD">
                <w:rPr>
                  <w:rStyle w:val="Hipervnculo"/>
                  <w:i/>
                  <w:iCs/>
                </w:rPr>
                <w:t>agustinledesma@gmail.com</w:t>
              </w:r>
            </w:hyperlink>
            <w:r>
              <w:rPr>
                <w:i/>
                <w:iCs/>
              </w:rPr>
              <w:t>.</w:t>
            </w:r>
          </w:p>
          <w:p w14:paraId="1B5AD57A" w14:textId="703A268B" w:rsidR="00C53C5E" w:rsidRPr="009D092C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Indicando que se le </w:t>
            </w:r>
            <w:proofErr w:type="spellStart"/>
            <w:r>
              <w:rPr>
                <w:i/>
                <w:iCs/>
              </w:rPr>
              <w:t>envio</w:t>
            </w:r>
            <w:proofErr w:type="spellEnd"/>
            <w:r>
              <w:rPr>
                <w:i/>
                <w:iCs/>
              </w:rPr>
              <w:t xml:space="preserve"> una oferta con una validez de 24hs, con dos años de contrato, y por un monto anual de </w:t>
            </w:r>
            <w:r>
              <w:t>20.000.000</w:t>
            </w:r>
            <w:r>
              <w:t>.</w:t>
            </w:r>
          </w:p>
          <w:p w14:paraId="7A8A3BE2" w14:textId="78A3D8C2" w:rsidR="00BD4CEE" w:rsidRPr="00BD4CEE" w:rsidRDefault="00BD4CEE" w:rsidP="006F4FFE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  <w:rPr>
                <w:i/>
                <w:iCs/>
              </w:rPr>
            </w:pPr>
          </w:p>
        </w:tc>
      </w:tr>
      <w:tr w:rsidR="009D092C" w14:paraId="354788A2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028F" w14:textId="77777777" w:rsidR="009D092C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D0C9" w14:textId="77777777" w:rsidR="009D092C" w:rsidRPr="009D092C" w:rsidRDefault="009D092C" w:rsidP="009D0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</w:p>
        </w:tc>
      </w:tr>
    </w:tbl>
    <w:p w14:paraId="00CB1474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5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05F96C15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16"/>
      <w:footerReference w:type="first" r:id="rId17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1731" w14:textId="77777777" w:rsidR="0098165F" w:rsidRDefault="0098165F">
      <w:r>
        <w:separator/>
      </w:r>
    </w:p>
  </w:endnote>
  <w:endnote w:type="continuationSeparator" w:id="0">
    <w:p w14:paraId="6D949E97" w14:textId="77777777" w:rsidR="0098165F" w:rsidRDefault="00981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FFB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51868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45D3F8C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0DA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0CB4D9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26D04E7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2782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71F64DE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A6D6CCA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AD73" w14:textId="77777777" w:rsidR="0098165F" w:rsidRDefault="0098165F">
      <w:r>
        <w:separator/>
      </w:r>
    </w:p>
  </w:footnote>
  <w:footnote w:type="continuationSeparator" w:id="0">
    <w:p w14:paraId="1A53CAA7" w14:textId="77777777" w:rsidR="0098165F" w:rsidRDefault="00981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6C0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3B722B8F" w14:textId="77777777">
      <w:trPr>
        <w:trHeight w:val="1024"/>
      </w:trPr>
      <w:tc>
        <w:tcPr>
          <w:tcW w:w="2552" w:type="dxa"/>
          <w:shd w:val="clear" w:color="auto" w:fill="auto"/>
        </w:tcPr>
        <w:p w14:paraId="1DF373C2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A27105F" wp14:editId="47ABF57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AC8ED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9F01B14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B4BB3B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23A717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71E962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5FDCFF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EEC8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6BC621A1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34F6C6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2AF58252" wp14:editId="2795495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FF9120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F6F584F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D9BA6D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B6AC7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91C3FBE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0513E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CD851E9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0C035B91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4B416DB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252ABE36" wp14:editId="73CFD4E9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81BB7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49CA2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0BDC497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CFB9FF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C34ADF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7DC740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F5B629E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7549E675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5808ECA0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727F0CC" wp14:editId="224D893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96A8985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72A93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76A5E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6AD11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897DEC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F1B0E0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BF57E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3D124A4"/>
    <w:multiLevelType w:val="hybridMultilevel"/>
    <w:tmpl w:val="63343EE2"/>
    <w:lvl w:ilvl="0" w:tplc="4CB067E6">
      <w:start w:val="3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67" w:hanging="360"/>
      </w:pPr>
    </w:lvl>
    <w:lvl w:ilvl="2" w:tplc="080A001B" w:tentative="1">
      <w:start w:val="1"/>
      <w:numFmt w:val="lowerRoman"/>
      <w:lvlText w:val="%3."/>
      <w:lvlJc w:val="right"/>
      <w:pPr>
        <w:ind w:left="2387" w:hanging="180"/>
      </w:pPr>
    </w:lvl>
    <w:lvl w:ilvl="3" w:tplc="080A000F" w:tentative="1">
      <w:start w:val="1"/>
      <w:numFmt w:val="decimal"/>
      <w:lvlText w:val="%4."/>
      <w:lvlJc w:val="left"/>
      <w:pPr>
        <w:ind w:left="3107" w:hanging="360"/>
      </w:pPr>
    </w:lvl>
    <w:lvl w:ilvl="4" w:tplc="080A0019" w:tentative="1">
      <w:start w:val="1"/>
      <w:numFmt w:val="lowerLetter"/>
      <w:lvlText w:val="%5."/>
      <w:lvlJc w:val="left"/>
      <w:pPr>
        <w:ind w:left="3827" w:hanging="360"/>
      </w:pPr>
    </w:lvl>
    <w:lvl w:ilvl="5" w:tplc="080A001B" w:tentative="1">
      <w:start w:val="1"/>
      <w:numFmt w:val="lowerRoman"/>
      <w:lvlText w:val="%6."/>
      <w:lvlJc w:val="right"/>
      <w:pPr>
        <w:ind w:left="4547" w:hanging="180"/>
      </w:pPr>
    </w:lvl>
    <w:lvl w:ilvl="6" w:tplc="080A000F" w:tentative="1">
      <w:start w:val="1"/>
      <w:numFmt w:val="decimal"/>
      <w:lvlText w:val="%7."/>
      <w:lvlJc w:val="left"/>
      <w:pPr>
        <w:ind w:left="5267" w:hanging="360"/>
      </w:pPr>
    </w:lvl>
    <w:lvl w:ilvl="7" w:tplc="080A0019" w:tentative="1">
      <w:start w:val="1"/>
      <w:numFmt w:val="lowerLetter"/>
      <w:lvlText w:val="%8."/>
      <w:lvlJc w:val="left"/>
      <w:pPr>
        <w:ind w:left="5987" w:hanging="360"/>
      </w:pPr>
    </w:lvl>
    <w:lvl w:ilvl="8" w:tplc="08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73935BD"/>
    <w:multiLevelType w:val="hybridMultilevel"/>
    <w:tmpl w:val="51104BEC"/>
    <w:lvl w:ilvl="0" w:tplc="FFFFFFFF">
      <w:start w:val="3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97C1A27"/>
    <w:multiLevelType w:val="hybridMultilevel"/>
    <w:tmpl w:val="908E42C8"/>
    <w:lvl w:ilvl="0" w:tplc="FFFFFFFF">
      <w:start w:val="1"/>
      <w:numFmt w:val="decimal"/>
      <w:lvlText w:val="%1"/>
      <w:lvlJc w:val="left"/>
      <w:pPr>
        <w:ind w:left="947" w:hanging="360"/>
      </w:pPr>
      <w:rPr>
        <w:rFonts w:ascii="Calibri Light" w:eastAsia="Times New Roman" w:hAnsi="Calibri Light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B104CE5"/>
    <w:multiLevelType w:val="hybridMultilevel"/>
    <w:tmpl w:val="EC00666E"/>
    <w:lvl w:ilvl="0" w:tplc="6CF2F0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22391F"/>
    <w:multiLevelType w:val="hybridMultilevel"/>
    <w:tmpl w:val="1FFEB78E"/>
    <w:lvl w:ilvl="0" w:tplc="1AEE5C88">
      <w:start w:val="1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91CA9"/>
    <w:multiLevelType w:val="hybridMultilevel"/>
    <w:tmpl w:val="ED149E68"/>
    <w:lvl w:ilvl="0" w:tplc="2CD41DEA">
      <w:start w:val="1"/>
      <w:numFmt w:val="decimal"/>
      <w:lvlText w:val="%1"/>
      <w:lvlJc w:val="left"/>
      <w:pPr>
        <w:ind w:left="130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27" w:hanging="360"/>
      </w:pPr>
    </w:lvl>
    <w:lvl w:ilvl="2" w:tplc="080A001B" w:tentative="1">
      <w:start w:val="1"/>
      <w:numFmt w:val="lowerRoman"/>
      <w:lvlText w:val="%3."/>
      <w:lvlJc w:val="right"/>
      <w:pPr>
        <w:ind w:left="2747" w:hanging="180"/>
      </w:pPr>
    </w:lvl>
    <w:lvl w:ilvl="3" w:tplc="080A000F" w:tentative="1">
      <w:start w:val="1"/>
      <w:numFmt w:val="decimal"/>
      <w:lvlText w:val="%4."/>
      <w:lvlJc w:val="left"/>
      <w:pPr>
        <w:ind w:left="3467" w:hanging="360"/>
      </w:pPr>
    </w:lvl>
    <w:lvl w:ilvl="4" w:tplc="080A0019" w:tentative="1">
      <w:start w:val="1"/>
      <w:numFmt w:val="lowerLetter"/>
      <w:lvlText w:val="%5."/>
      <w:lvlJc w:val="left"/>
      <w:pPr>
        <w:ind w:left="4187" w:hanging="360"/>
      </w:pPr>
    </w:lvl>
    <w:lvl w:ilvl="5" w:tplc="080A001B" w:tentative="1">
      <w:start w:val="1"/>
      <w:numFmt w:val="lowerRoman"/>
      <w:lvlText w:val="%6."/>
      <w:lvlJc w:val="right"/>
      <w:pPr>
        <w:ind w:left="4907" w:hanging="180"/>
      </w:pPr>
    </w:lvl>
    <w:lvl w:ilvl="6" w:tplc="080A000F" w:tentative="1">
      <w:start w:val="1"/>
      <w:numFmt w:val="decimal"/>
      <w:lvlText w:val="%7."/>
      <w:lvlJc w:val="left"/>
      <w:pPr>
        <w:ind w:left="5627" w:hanging="360"/>
      </w:pPr>
    </w:lvl>
    <w:lvl w:ilvl="7" w:tplc="080A0019" w:tentative="1">
      <w:start w:val="1"/>
      <w:numFmt w:val="lowerLetter"/>
      <w:lvlText w:val="%8."/>
      <w:lvlJc w:val="left"/>
      <w:pPr>
        <w:ind w:left="6347" w:hanging="360"/>
      </w:pPr>
    </w:lvl>
    <w:lvl w:ilvl="8" w:tplc="080A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7" w15:restartNumberingAfterBreak="0">
    <w:nsid w:val="32397973"/>
    <w:multiLevelType w:val="hybridMultilevel"/>
    <w:tmpl w:val="1D70923E"/>
    <w:numStyleLink w:val="Estiloimportado2"/>
  </w:abstractNum>
  <w:abstractNum w:abstractNumId="18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A1D30AA"/>
    <w:multiLevelType w:val="hybridMultilevel"/>
    <w:tmpl w:val="3B441ABA"/>
    <w:lvl w:ilvl="0" w:tplc="350EDE1A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0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4B0FA7"/>
    <w:multiLevelType w:val="hybridMultilevel"/>
    <w:tmpl w:val="908E42C8"/>
    <w:lvl w:ilvl="0" w:tplc="CD9ECAE0">
      <w:start w:val="1"/>
      <w:numFmt w:val="decimal"/>
      <w:lvlText w:val="%1"/>
      <w:lvlJc w:val="left"/>
      <w:pPr>
        <w:ind w:left="947" w:hanging="360"/>
      </w:pPr>
      <w:rPr>
        <w:rFonts w:ascii="Calibri Light" w:eastAsia="Times New Roman" w:hAnsi="Calibri Light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838E7"/>
    <w:multiLevelType w:val="hybridMultilevel"/>
    <w:tmpl w:val="7756BA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657053F"/>
    <w:multiLevelType w:val="hybridMultilevel"/>
    <w:tmpl w:val="C4CA2018"/>
    <w:lvl w:ilvl="0" w:tplc="B5065A6E">
      <w:start w:val="2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DAA12F5"/>
    <w:multiLevelType w:val="hybridMultilevel"/>
    <w:tmpl w:val="BC904FAC"/>
    <w:lvl w:ilvl="0" w:tplc="3AAAE8F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2" w15:restartNumberingAfterBreak="0">
    <w:nsid w:val="5E3B3E12"/>
    <w:multiLevelType w:val="hybridMultilevel"/>
    <w:tmpl w:val="9C68CBFE"/>
    <w:lvl w:ilvl="0" w:tplc="706A1700">
      <w:start w:val="2"/>
      <w:numFmt w:val="decimal"/>
      <w:lvlText w:val="%1"/>
      <w:lvlJc w:val="left"/>
      <w:pPr>
        <w:ind w:left="130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27" w:hanging="360"/>
      </w:pPr>
    </w:lvl>
    <w:lvl w:ilvl="2" w:tplc="080A001B" w:tentative="1">
      <w:start w:val="1"/>
      <w:numFmt w:val="lowerRoman"/>
      <w:lvlText w:val="%3."/>
      <w:lvlJc w:val="right"/>
      <w:pPr>
        <w:ind w:left="2747" w:hanging="180"/>
      </w:pPr>
    </w:lvl>
    <w:lvl w:ilvl="3" w:tplc="080A000F" w:tentative="1">
      <w:start w:val="1"/>
      <w:numFmt w:val="decimal"/>
      <w:lvlText w:val="%4."/>
      <w:lvlJc w:val="left"/>
      <w:pPr>
        <w:ind w:left="3467" w:hanging="360"/>
      </w:pPr>
    </w:lvl>
    <w:lvl w:ilvl="4" w:tplc="080A0019" w:tentative="1">
      <w:start w:val="1"/>
      <w:numFmt w:val="lowerLetter"/>
      <w:lvlText w:val="%5."/>
      <w:lvlJc w:val="left"/>
      <w:pPr>
        <w:ind w:left="4187" w:hanging="360"/>
      </w:pPr>
    </w:lvl>
    <w:lvl w:ilvl="5" w:tplc="080A001B" w:tentative="1">
      <w:start w:val="1"/>
      <w:numFmt w:val="lowerRoman"/>
      <w:lvlText w:val="%6."/>
      <w:lvlJc w:val="right"/>
      <w:pPr>
        <w:ind w:left="4907" w:hanging="180"/>
      </w:pPr>
    </w:lvl>
    <w:lvl w:ilvl="6" w:tplc="080A000F" w:tentative="1">
      <w:start w:val="1"/>
      <w:numFmt w:val="decimal"/>
      <w:lvlText w:val="%7."/>
      <w:lvlJc w:val="left"/>
      <w:pPr>
        <w:ind w:left="5627" w:hanging="360"/>
      </w:pPr>
    </w:lvl>
    <w:lvl w:ilvl="7" w:tplc="080A0019" w:tentative="1">
      <w:start w:val="1"/>
      <w:numFmt w:val="lowerLetter"/>
      <w:lvlText w:val="%8."/>
      <w:lvlJc w:val="left"/>
      <w:pPr>
        <w:ind w:left="6347" w:hanging="360"/>
      </w:pPr>
    </w:lvl>
    <w:lvl w:ilvl="8" w:tplc="080A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3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61B6CA1"/>
    <w:multiLevelType w:val="hybridMultilevel"/>
    <w:tmpl w:val="51104BEC"/>
    <w:lvl w:ilvl="0" w:tplc="4CB067E6">
      <w:start w:val="3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8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40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2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6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02549769">
    <w:abstractNumId w:val="43"/>
  </w:num>
  <w:num w:numId="2" w16cid:durableId="1067340023">
    <w:abstractNumId w:val="44"/>
  </w:num>
  <w:num w:numId="3" w16cid:durableId="417676654">
    <w:abstractNumId w:val="34"/>
  </w:num>
  <w:num w:numId="4" w16cid:durableId="1623919618">
    <w:abstractNumId w:val="22"/>
  </w:num>
  <w:num w:numId="5" w16cid:durableId="790322330">
    <w:abstractNumId w:val="7"/>
  </w:num>
  <w:num w:numId="6" w16cid:durableId="582034982">
    <w:abstractNumId w:val="33"/>
  </w:num>
  <w:num w:numId="7" w16cid:durableId="2053531947">
    <w:abstractNumId w:val="20"/>
  </w:num>
  <w:num w:numId="8" w16cid:durableId="1486895071">
    <w:abstractNumId w:val="0"/>
  </w:num>
  <w:num w:numId="9" w16cid:durableId="1519344910">
    <w:abstractNumId w:val="36"/>
  </w:num>
  <w:num w:numId="10" w16cid:durableId="1357924080">
    <w:abstractNumId w:val="12"/>
  </w:num>
  <w:num w:numId="11" w16cid:durableId="1881166202">
    <w:abstractNumId w:val="11"/>
  </w:num>
  <w:num w:numId="12" w16cid:durableId="1542983017">
    <w:abstractNumId w:val="15"/>
  </w:num>
  <w:num w:numId="13" w16cid:durableId="954558216">
    <w:abstractNumId w:val="18"/>
  </w:num>
  <w:num w:numId="14" w16cid:durableId="1872572912">
    <w:abstractNumId w:val="27"/>
  </w:num>
  <w:num w:numId="15" w16cid:durableId="852916604">
    <w:abstractNumId w:val="38"/>
  </w:num>
  <w:num w:numId="16" w16cid:durableId="803739222">
    <w:abstractNumId w:val="40"/>
  </w:num>
  <w:num w:numId="17" w16cid:durableId="374238278">
    <w:abstractNumId w:val="30"/>
  </w:num>
  <w:num w:numId="18" w16cid:durableId="1748067638">
    <w:abstractNumId w:val="23"/>
  </w:num>
  <w:num w:numId="19" w16cid:durableId="575867473">
    <w:abstractNumId w:val="26"/>
  </w:num>
  <w:num w:numId="20" w16cid:durableId="684210717">
    <w:abstractNumId w:val="42"/>
  </w:num>
  <w:num w:numId="21" w16cid:durableId="1543899446">
    <w:abstractNumId w:val="4"/>
  </w:num>
  <w:num w:numId="22" w16cid:durableId="1377124103">
    <w:abstractNumId w:val="40"/>
  </w:num>
  <w:num w:numId="23" w16cid:durableId="363754169">
    <w:abstractNumId w:val="26"/>
  </w:num>
  <w:num w:numId="24" w16cid:durableId="2079283213">
    <w:abstractNumId w:val="42"/>
  </w:num>
  <w:num w:numId="25" w16cid:durableId="1001159684">
    <w:abstractNumId w:val="20"/>
  </w:num>
  <w:num w:numId="26" w16cid:durableId="761947376">
    <w:abstractNumId w:val="22"/>
  </w:num>
  <w:num w:numId="27" w16cid:durableId="1538354615">
    <w:abstractNumId w:val="9"/>
  </w:num>
  <w:num w:numId="28" w16cid:durableId="1266499566">
    <w:abstractNumId w:val="24"/>
  </w:num>
  <w:num w:numId="29" w16cid:durableId="1957786244">
    <w:abstractNumId w:val="8"/>
  </w:num>
  <w:num w:numId="30" w16cid:durableId="141119729">
    <w:abstractNumId w:val="17"/>
  </w:num>
  <w:num w:numId="31" w16cid:durableId="881401939">
    <w:abstractNumId w:val="17"/>
  </w:num>
  <w:num w:numId="32" w16cid:durableId="1947733299">
    <w:abstractNumId w:val="17"/>
    <w:lvlOverride w:ilvl="0">
      <w:startOverride w:val="3"/>
      <w:lvl w:ilvl="0" w:tplc="BF5E269A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D4E222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83AD556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441A1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13ED01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3AAD5B4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F1A3F8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F8AFAB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27A6046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91365740">
    <w:abstractNumId w:val="1"/>
  </w:num>
  <w:num w:numId="34" w16cid:durableId="1571453939">
    <w:abstractNumId w:val="6"/>
  </w:num>
  <w:num w:numId="35" w16cid:durableId="1768573934">
    <w:abstractNumId w:val="46"/>
  </w:num>
  <w:num w:numId="36" w16cid:durableId="1036468548">
    <w:abstractNumId w:val="29"/>
  </w:num>
  <w:num w:numId="37" w16cid:durableId="782770403">
    <w:abstractNumId w:val="37"/>
  </w:num>
  <w:num w:numId="38" w16cid:durableId="695621373">
    <w:abstractNumId w:val="41"/>
  </w:num>
  <w:num w:numId="39" w16cid:durableId="176970388">
    <w:abstractNumId w:val="45"/>
  </w:num>
  <w:num w:numId="40" w16cid:durableId="529537527">
    <w:abstractNumId w:val="39"/>
  </w:num>
  <w:num w:numId="41" w16cid:durableId="827555583">
    <w:abstractNumId w:val="10"/>
  </w:num>
  <w:num w:numId="42" w16cid:durableId="1950626626">
    <w:abstractNumId w:val="19"/>
  </w:num>
  <w:num w:numId="43" w16cid:durableId="667366190">
    <w:abstractNumId w:val="31"/>
  </w:num>
  <w:num w:numId="44" w16cid:durableId="789784863">
    <w:abstractNumId w:val="25"/>
  </w:num>
  <w:num w:numId="45" w16cid:durableId="1282421640">
    <w:abstractNumId w:val="13"/>
  </w:num>
  <w:num w:numId="46" w16cid:durableId="857811010">
    <w:abstractNumId w:val="2"/>
  </w:num>
  <w:num w:numId="47" w16cid:durableId="1471900594">
    <w:abstractNumId w:val="35"/>
  </w:num>
  <w:num w:numId="48" w16cid:durableId="1532650382">
    <w:abstractNumId w:val="3"/>
  </w:num>
  <w:num w:numId="49" w16cid:durableId="1053626107">
    <w:abstractNumId w:val="21"/>
  </w:num>
  <w:num w:numId="50" w16cid:durableId="1705329679">
    <w:abstractNumId w:val="32"/>
  </w:num>
  <w:num w:numId="51" w16cid:durableId="534122455">
    <w:abstractNumId w:val="28"/>
  </w:num>
  <w:num w:numId="52" w16cid:durableId="2007201720">
    <w:abstractNumId w:val="5"/>
  </w:num>
  <w:num w:numId="53" w16cid:durableId="1888685814">
    <w:abstractNumId w:val="16"/>
  </w:num>
  <w:num w:numId="54" w16cid:durableId="14177072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AD"/>
    <w:rsid w:val="000115A4"/>
    <w:rsid w:val="00040025"/>
    <w:rsid w:val="00060469"/>
    <w:rsid w:val="00065199"/>
    <w:rsid w:val="00080D33"/>
    <w:rsid w:val="00081B6C"/>
    <w:rsid w:val="000A6FF9"/>
    <w:rsid w:val="001015DB"/>
    <w:rsid w:val="001406BA"/>
    <w:rsid w:val="00177AF1"/>
    <w:rsid w:val="001E5147"/>
    <w:rsid w:val="00207CE5"/>
    <w:rsid w:val="002121B4"/>
    <w:rsid w:val="00253A82"/>
    <w:rsid w:val="0029681F"/>
    <w:rsid w:val="002F5A91"/>
    <w:rsid w:val="00307CBE"/>
    <w:rsid w:val="00325C61"/>
    <w:rsid w:val="003700DD"/>
    <w:rsid w:val="003E2EB7"/>
    <w:rsid w:val="00424465"/>
    <w:rsid w:val="00431DD6"/>
    <w:rsid w:val="0047429B"/>
    <w:rsid w:val="00486FB0"/>
    <w:rsid w:val="004D4399"/>
    <w:rsid w:val="004E5151"/>
    <w:rsid w:val="00504748"/>
    <w:rsid w:val="0050756F"/>
    <w:rsid w:val="00566540"/>
    <w:rsid w:val="005725A0"/>
    <w:rsid w:val="005970C9"/>
    <w:rsid w:val="005B18BC"/>
    <w:rsid w:val="006010B2"/>
    <w:rsid w:val="00616B51"/>
    <w:rsid w:val="00620E9C"/>
    <w:rsid w:val="00627A4F"/>
    <w:rsid w:val="00634B6C"/>
    <w:rsid w:val="00643ACB"/>
    <w:rsid w:val="006951F3"/>
    <w:rsid w:val="006C7C3F"/>
    <w:rsid w:val="006E5DDF"/>
    <w:rsid w:val="006F4FFE"/>
    <w:rsid w:val="00726FFD"/>
    <w:rsid w:val="00744EB3"/>
    <w:rsid w:val="0077256B"/>
    <w:rsid w:val="00790915"/>
    <w:rsid w:val="007C3C99"/>
    <w:rsid w:val="007C5BBB"/>
    <w:rsid w:val="0081704B"/>
    <w:rsid w:val="00844F84"/>
    <w:rsid w:val="0089039F"/>
    <w:rsid w:val="008C335A"/>
    <w:rsid w:val="008E21D1"/>
    <w:rsid w:val="00917303"/>
    <w:rsid w:val="00957958"/>
    <w:rsid w:val="0098165F"/>
    <w:rsid w:val="009A5A5D"/>
    <w:rsid w:val="009B2D0E"/>
    <w:rsid w:val="009D092C"/>
    <w:rsid w:val="00A1376A"/>
    <w:rsid w:val="00A163CC"/>
    <w:rsid w:val="00A17733"/>
    <w:rsid w:val="00A32C61"/>
    <w:rsid w:val="00A72AE8"/>
    <w:rsid w:val="00A908C8"/>
    <w:rsid w:val="00AC256C"/>
    <w:rsid w:val="00AD32FB"/>
    <w:rsid w:val="00B17EF6"/>
    <w:rsid w:val="00B2115D"/>
    <w:rsid w:val="00BA612F"/>
    <w:rsid w:val="00BC699C"/>
    <w:rsid w:val="00BD4CEE"/>
    <w:rsid w:val="00BD6B43"/>
    <w:rsid w:val="00BF0F55"/>
    <w:rsid w:val="00C53C5E"/>
    <w:rsid w:val="00C71BDC"/>
    <w:rsid w:val="00C75712"/>
    <w:rsid w:val="00C8180B"/>
    <w:rsid w:val="00C87CD2"/>
    <w:rsid w:val="00CB3320"/>
    <w:rsid w:val="00D20AC1"/>
    <w:rsid w:val="00D60E80"/>
    <w:rsid w:val="00D76D83"/>
    <w:rsid w:val="00D939CE"/>
    <w:rsid w:val="00DC7FAD"/>
    <w:rsid w:val="00E15995"/>
    <w:rsid w:val="00E50E7D"/>
    <w:rsid w:val="00E61936"/>
    <w:rsid w:val="00E90129"/>
    <w:rsid w:val="00E94CD9"/>
    <w:rsid w:val="00EE03FB"/>
    <w:rsid w:val="00F210DC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FCFF"/>
  <w15:docId w15:val="{333C3E4F-DEC9-9A4E-A8D4-1970F045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D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gustinledesma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agustinledesm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kaelacrespo/Downloads/2023_ISW_Segundo_Parcial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2023_ISW_Segundo_Parcial_Template.dotx</Template>
  <TotalTime>2</TotalTime>
  <Pages>5</Pages>
  <Words>447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Mickaela Crespo</dc:creator>
  <cp:lastModifiedBy>CIP Córdoba</cp:lastModifiedBy>
  <cp:revision>2</cp:revision>
  <dcterms:created xsi:type="dcterms:W3CDTF">2024-10-23T19:22:00Z</dcterms:created>
  <dcterms:modified xsi:type="dcterms:W3CDTF">2024-10-23T19:22:00Z</dcterms:modified>
</cp:coreProperties>
</file>