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2C005AB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34E822F7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</w:t>
            </w:r>
            <w:r w:rsidR="00BA612F">
              <w:rPr>
                <w:rFonts w:eastAsia="Verdana" w:cs="Calibri Light"/>
              </w:rPr>
              <w:t>1</w:t>
            </w:r>
          </w:p>
        </w:tc>
      </w:tr>
    </w:tbl>
    <w:p w14:paraId="2DE550A9" w14:textId="35AAD942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</w:t>
      </w:r>
      <w:proofErr w:type="spellStart"/>
      <w:r w:rsidR="00B4642A">
        <w:rPr>
          <w:rFonts w:ascii="Calibri Light" w:hAnsi="Calibri Light" w:cs="Calibri Light"/>
          <w:color w:val="4F81BD"/>
          <w:sz w:val="24"/>
          <w:szCs w:val="24"/>
        </w:rPr>
        <w:t>GPS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proofErr w:type="spellEnd"/>
      <w:r w:rsidR="003E2EB7">
        <w:rPr>
          <w:rFonts w:ascii="Calibri Light" w:hAnsi="Calibri Light" w:cs="Calibri Light"/>
          <w:color w:val="4F81BD"/>
          <w:sz w:val="24"/>
          <w:szCs w:val="24"/>
        </w:rPr>
        <w:t>: Código descuento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86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ook w:val="04A0" w:firstRow="1" w:lastRow="0" w:firstColumn="1" w:lastColumn="0" w:noHBand="0" w:noVBand="1"/>
      </w:tblPr>
      <w:tblGrid>
        <w:gridCol w:w="1372"/>
        <w:gridCol w:w="677"/>
        <w:gridCol w:w="4506"/>
        <w:gridCol w:w="705"/>
        <w:gridCol w:w="3604"/>
      </w:tblGrid>
      <w:tr w:rsidR="00E15995" w14:paraId="42B030BF" w14:textId="77777777" w:rsidTr="007C3C99">
        <w:trPr>
          <w:trHeight w:val="619"/>
          <w:tblHeader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</w:tcPr>
          <w:p w14:paraId="6ED65902" w14:textId="38F41012" w:rsidR="00E15995" w:rsidRPr="00726FFD" w:rsidRDefault="00E15995" w:rsidP="00950F68">
            <w:pPr>
              <w:pStyle w:val="Cuerpo"/>
              <w:suppressAutoHyphens/>
              <w:rPr>
                <w:rStyle w:val="Ninguno"/>
                <w:rFonts w:ascii="Calibri" w:eastAsia="Calibri" w:hAnsi="Calibri" w:cs="Calibri"/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45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34E27604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</w:tcPr>
          <w:p w14:paraId="47BE8B33" w14:textId="13E53863" w:rsidR="00E15995" w:rsidRPr="00726FFD" w:rsidRDefault="00E15995" w:rsidP="00950F68">
            <w:pPr>
              <w:pStyle w:val="Cuerpo"/>
              <w:suppressAutoHyphens/>
              <w:rPr>
                <w:rStyle w:val="Ninguno"/>
                <w:rFonts w:ascii="Calibri" w:eastAsia="Calibri" w:hAnsi="Calibri" w:cs="Calibri"/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I</w:t>
            </w:r>
            <w:r>
              <w:rPr>
                <w:rStyle w:val="Ninguno"/>
                <w:b/>
                <w:bCs/>
              </w:rPr>
              <w:t>D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6773277B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E15995" w:rsidRPr="006A22F7" w14:paraId="61580270" w14:textId="77777777" w:rsidTr="007C3C99">
        <w:tblPrEx>
          <w:shd w:val="clear" w:color="auto" w:fill="CED7E7"/>
        </w:tblPrEx>
        <w:trPr>
          <w:trHeight w:val="397"/>
          <w:jc w:val="center"/>
        </w:trPr>
        <w:tc>
          <w:tcPr>
            <w:tcW w:w="20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2685A94" w14:textId="77777777" w:rsidR="00E15995" w:rsidRDefault="00E15995" w:rsidP="00E15995">
            <w:pPr>
              <w:pStyle w:val="Cuerpo"/>
              <w:jc w:val="center"/>
              <w:rPr>
                <w:rStyle w:val="Ninguno"/>
                <w:sz w:val="20"/>
                <w:szCs w:val="20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38BE489" w14:textId="714C1285" w:rsidR="00E15995" w:rsidRDefault="00E15995" w:rsidP="00E15995">
            <w:pPr>
              <w:pStyle w:val="Cuerpo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  <w:tc>
          <w:tcPr>
            <w:tcW w:w="4309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E91481D" w:rsidR="00E15995" w:rsidRDefault="00E15995" w:rsidP="00E15995">
            <w:pPr>
              <w:pStyle w:val="Cuerpo"/>
            </w:pPr>
          </w:p>
        </w:tc>
      </w:tr>
      <w:tr w:rsidR="00E15995" w:rsidRPr="006A22F7" w14:paraId="4D157F11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71F4D801" w:rsidR="00E15995" w:rsidRPr="008E21D1" w:rsidRDefault="00E15995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7DEEAD3" w14:textId="458D6E7A" w:rsidR="00E15995" w:rsidRPr="00E103E3" w:rsidRDefault="00E15995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529632DF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Usuario registrado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5984192" w14:textId="5DD40666" w:rsidR="00E15995" w:rsidRDefault="00E15995" w:rsidP="00E15995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18CB2D5F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Usuario no registrado</w:t>
            </w:r>
          </w:p>
        </w:tc>
      </w:tr>
      <w:tr w:rsidR="00E15995" w:rsidRPr="006A22F7" w14:paraId="3D6E1269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5E2329EA" w:rsidR="00E15995" w:rsidRPr="008E21D1" w:rsidRDefault="00B4642A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Calle</w:t>
            </w:r>
            <w:r w:rsidR="00BA4B67">
              <w:rPr>
                <w:b/>
                <w:bCs/>
              </w:rPr>
              <w:t>s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CBF0FD9" w14:textId="5398C1FA" w:rsidR="00E15995" w:rsidRDefault="00283824" w:rsidP="00E15995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34701968" w:rsidR="00E15995" w:rsidRDefault="00B4642A" w:rsidP="00E15995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caracteres correspondiente a  </w:t>
            </w:r>
            <w:r w:rsidR="00BA4B67">
              <w:rPr>
                <w:lang w:val="es-US"/>
              </w:rPr>
              <w:t xml:space="preserve">calles </w:t>
            </w:r>
            <w:r>
              <w:rPr>
                <w:lang w:val="es-US"/>
              </w:rPr>
              <w:t>existente</w:t>
            </w:r>
            <w:r w:rsidR="00BA4B67">
              <w:rPr>
                <w:lang w:val="es-US"/>
              </w:rPr>
              <w:t>s, perpendiculares entre sí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8D0B158" w14:textId="76A52216" w:rsidR="00E15995" w:rsidRDefault="00283824" w:rsidP="00E15995">
            <w:pPr>
              <w:rPr>
                <w:lang w:val="es-US"/>
              </w:rPr>
            </w:pPr>
            <w:r>
              <w:rPr>
                <w:lang w:val="es-US"/>
              </w:rPr>
              <w:t>2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EB48C8" w14:textId="226A60CF" w:rsidR="00E15995" w:rsidRDefault="00B4642A" w:rsidP="00E15995">
            <w:pPr>
              <w:rPr>
                <w:lang w:val="es-US"/>
              </w:rPr>
            </w:pPr>
            <w:r>
              <w:rPr>
                <w:lang w:val="es-US"/>
              </w:rPr>
              <w:t>No se ingresan calles</w:t>
            </w:r>
          </w:p>
          <w:p w14:paraId="4B0FEFC4" w14:textId="3C3202E2" w:rsidR="00E15995" w:rsidRDefault="00E15995" w:rsidP="00E15995">
            <w:pPr>
              <w:rPr>
                <w:lang w:val="es-US"/>
              </w:rPr>
            </w:pPr>
          </w:p>
        </w:tc>
      </w:tr>
      <w:tr w:rsidR="00BA4B67" w:rsidRPr="006A22F7" w14:paraId="1D108FB2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1B42" w14:textId="77777777" w:rsidR="00BA4B67" w:rsidRDefault="00BA4B67" w:rsidP="00E15995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D6B70DE" w14:textId="77777777" w:rsidR="00BA4B67" w:rsidRDefault="00BA4B67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D5CFD5" w14:textId="060BEC8C" w:rsidR="00BA4B67" w:rsidRDefault="00BA4B67" w:rsidP="00E15995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E9320C2" w14:textId="3819944A" w:rsidR="00BA4B67" w:rsidRDefault="00283824" w:rsidP="00E15995">
            <w:pPr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5C680D" w14:textId="2C12D28D" w:rsidR="00BA4B67" w:rsidRDefault="00BA4B67" w:rsidP="00BA4B67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</w:tc>
      </w:tr>
      <w:tr w:rsidR="00BA4B67" w:rsidRPr="006A22F7" w14:paraId="1B9EADBA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3B9A" w14:textId="77777777" w:rsidR="00BA4B67" w:rsidRDefault="00BA4B67" w:rsidP="00E15995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F6F6ED8" w14:textId="77777777" w:rsidR="00BA4B67" w:rsidRDefault="00BA4B67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FC1D86" w14:textId="77777777" w:rsidR="00BA4B67" w:rsidRDefault="00BA4B67" w:rsidP="00E15995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3057B58" w14:textId="485A9CBF" w:rsidR="00BA4B67" w:rsidRDefault="00283824" w:rsidP="00E15995">
            <w:pPr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599465" w14:textId="2DDC5B1C" w:rsidR="00BA4B67" w:rsidRDefault="00BA4B67" w:rsidP="00E15995">
            <w:pPr>
              <w:rPr>
                <w:lang w:val="es-US"/>
              </w:rPr>
            </w:pPr>
            <w:r>
              <w:rPr>
                <w:lang w:val="es-US"/>
              </w:rPr>
              <w:t>Calles paralelas</w:t>
            </w:r>
          </w:p>
        </w:tc>
      </w:tr>
      <w:tr w:rsidR="00BA4B67" w:rsidRPr="006A22F7" w14:paraId="3599F6E4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0DD09099" w:rsidR="00BA4B67" w:rsidRPr="008E21D1" w:rsidRDefault="00BA4B67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4A2C9C5" w14:textId="4C8FF4CC" w:rsidR="00BA4B67" w:rsidRDefault="00283824" w:rsidP="00E15995">
            <w:pPr>
              <w:rPr>
                <w:lang w:val="es-US"/>
              </w:rPr>
            </w:pPr>
            <w:r>
              <w:rPr>
                <w:lang w:val="es-US"/>
              </w:rPr>
              <w:t>5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60693F20" w:rsidR="00BA4B67" w:rsidRDefault="00BA4B67" w:rsidP="00E15995">
            <w:pPr>
              <w:rPr>
                <w:lang w:val="es-US"/>
              </w:rPr>
            </w:pPr>
            <w:r>
              <w:rPr>
                <w:lang w:val="es-US"/>
              </w:rPr>
              <w:t>Cadena de caracteres correspondiente a una ciudad existente, asociada a un país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6813542" w14:textId="7E81A1BD" w:rsidR="00BA4B67" w:rsidRDefault="00283824" w:rsidP="00E15995">
            <w:pPr>
              <w:rPr>
                <w:lang w:val="es-US"/>
              </w:rPr>
            </w:pPr>
            <w:r>
              <w:rPr>
                <w:lang w:val="es-US"/>
              </w:rPr>
              <w:t>6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0A4230" w14:textId="1AA5702E" w:rsidR="00BA4B67" w:rsidRDefault="00BA4B67" w:rsidP="00E15995">
            <w:pPr>
              <w:rPr>
                <w:lang w:val="es-US"/>
              </w:rPr>
            </w:pPr>
          </w:p>
        </w:tc>
      </w:tr>
      <w:tr w:rsidR="00BA4B67" w:rsidRPr="006A22F7" w14:paraId="56F387A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77777777" w:rsidR="00BA4B67" w:rsidRPr="008E21D1" w:rsidRDefault="00BA4B67" w:rsidP="001015DB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03F53E1" w14:textId="0D4B100A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25857E4D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A7E2737" w14:textId="42AABB7A" w:rsidR="00BA4B67" w:rsidRDefault="00283824" w:rsidP="001015DB">
            <w:pPr>
              <w:rPr>
                <w:lang w:val="es-US"/>
              </w:rPr>
            </w:pPr>
            <w:r>
              <w:rPr>
                <w:lang w:val="es-US"/>
              </w:rPr>
              <w:t>7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1E02024B" w:rsidR="00BA4B67" w:rsidRDefault="00BA4B67" w:rsidP="007C3C99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Ciudad no existente en el </w:t>
            </w:r>
            <w:proofErr w:type="spellStart"/>
            <w:r>
              <w:rPr>
                <w:lang w:val="es-US"/>
              </w:rPr>
              <w:t>pais</w:t>
            </w:r>
            <w:proofErr w:type="spellEnd"/>
          </w:p>
        </w:tc>
      </w:tr>
      <w:tr w:rsidR="00BA4B67" w:rsidRPr="006A22F7" w14:paraId="0AD66B07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599F" w14:textId="77777777" w:rsidR="00BA4B67" w:rsidRPr="008E21D1" w:rsidRDefault="00BA4B67" w:rsidP="001015DB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2E90E37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D32BB9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D412696" w14:textId="2AE711AF" w:rsidR="00BA4B67" w:rsidRDefault="00283824" w:rsidP="001015DB">
            <w:pPr>
              <w:rPr>
                <w:lang w:val="es-US"/>
              </w:rPr>
            </w:pPr>
            <w:r>
              <w:rPr>
                <w:lang w:val="es-US"/>
              </w:rPr>
              <w:t>8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3C90ED" w14:textId="77777777" w:rsidR="00283824" w:rsidRDefault="00283824" w:rsidP="00283824">
            <w:pPr>
              <w:rPr>
                <w:lang w:val="es-US"/>
              </w:rPr>
            </w:pPr>
            <w:r>
              <w:rPr>
                <w:lang w:val="es-US"/>
              </w:rPr>
              <w:t>No se ingresa ciudad</w:t>
            </w:r>
          </w:p>
          <w:p w14:paraId="1771FBD2" w14:textId="4E1EB0B7" w:rsidR="00BA4B67" w:rsidRDefault="00BA4B67" w:rsidP="001015DB">
            <w:pPr>
              <w:rPr>
                <w:lang w:val="es-US"/>
              </w:rPr>
            </w:pPr>
          </w:p>
        </w:tc>
      </w:tr>
      <w:tr w:rsidR="00BA4B67" w:rsidRPr="006A22F7" w14:paraId="3CDF98BB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B8A0" w14:textId="77777777" w:rsidR="00BA4B67" w:rsidRPr="008E21D1" w:rsidRDefault="00BA4B67" w:rsidP="001015DB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86F8B26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39ED0C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B47C0B2" w14:textId="59F9CAD2" w:rsidR="00BA4B67" w:rsidRDefault="00283824" w:rsidP="001015DB">
            <w:pPr>
              <w:rPr>
                <w:lang w:val="es-US"/>
              </w:rPr>
            </w:pPr>
            <w:r>
              <w:rPr>
                <w:lang w:val="es-US"/>
              </w:rPr>
              <w:t>9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B8569C" w14:textId="0A6E4289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 xml:space="preserve">No se ingresa país </w:t>
            </w:r>
          </w:p>
        </w:tc>
      </w:tr>
      <w:tr w:rsidR="00BA4B67" w:rsidRPr="006A22F7" w14:paraId="09C4E7CE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3797" w14:textId="3BB6B915" w:rsidR="00BA4B67" w:rsidRPr="008E21D1" w:rsidRDefault="00BA4B67" w:rsidP="001015DB">
            <w:pPr>
              <w:pStyle w:val="Cuerp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Pais</w:t>
            </w:r>
            <w:proofErr w:type="spellEnd"/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43F4FAE" w14:textId="0E334656" w:rsidR="00BA4B67" w:rsidRDefault="00283824" w:rsidP="001015DB">
            <w:pPr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C66EBB" w14:textId="40EA3246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caracteres correspondiente a </w:t>
            </w:r>
            <w:r>
              <w:rPr>
                <w:lang w:val="es-US"/>
              </w:rPr>
              <w:t>un</w:t>
            </w:r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pais</w:t>
            </w:r>
            <w:proofErr w:type="spellEnd"/>
            <w:r>
              <w:rPr>
                <w:lang w:val="es-US"/>
              </w:rPr>
              <w:t xml:space="preserve"> existente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9B8BF40" w14:textId="05BCBDAE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>12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7B296F" w14:textId="77777777" w:rsidR="00BA4B67" w:rsidRDefault="00BA4B67" w:rsidP="00B4642A">
            <w:pPr>
              <w:rPr>
                <w:lang w:val="es-US"/>
              </w:rPr>
            </w:pPr>
            <w:r>
              <w:rPr>
                <w:lang w:val="es-US"/>
              </w:rPr>
              <w:t xml:space="preserve">Ingresa </w:t>
            </w:r>
            <w:proofErr w:type="spellStart"/>
            <w:r>
              <w:rPr>
                <w:lang w:val="es-US"/>
              </w:rPr>
              <w:t>numeros</w:t>
            </w:r>
            <w:proofErr w:type="spellEnd"/>
          </w:p>
          <w:p w14:paraId="0492AB5E" w14:textId="42FB4462" w:rsidR="00BA4B67" w:rsidRDefault="00BA4B67" w:rsidP="001015DB">
            <w:pPr>
              <w:rPr>
                <w:lang w:val="es-US"/>
              </w:rPr>
            </w:pPr>
          </w:p>
        </w:tc>
      </w:tr>
      <w:tr w:rsidR="00BA4B67" w:rsidRPr="006A22F7" w14:paraId="6EC55843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7538" w14:textId="77777777" w:rsidR="00BA4B67" w:rsidRPr="008E21D1" w:rsidRDefault="00BA4B67" w:rsidP="001015DB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0CE0265" w14:textId="783D4309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>11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86C5B3" w14:textId="083AF6F5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D145ECA" w14:textId="5546D42D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>13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5B547E" w14:textId="5E2744F2" w:rsidR="00BA4B67" w:rsidRDefault="004650CF" w:rsidP="001015DB">
            <w:pPr>
              <w:rPr>
                <w:lang w:val="es-US"/>
              </w:rPr>
            </w:pPr>
            <w:r>
              <w:rPr>
                <w:lang w:val="es-US"/>
              </w:rPr>
              <w:t>País inexistente</w:t>
            </w:r>
          </w:p>
        </w:tc>
      </w:tr>
      <w:tr w:rsidR="00BA4B67" w:rsidRPr="006A22F7" w14:paraId="4EC84758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7936" w14:textId="77777777" w:rsidR="00BA4B67" w:rsidRPr="008E21D1" w:rsidRDefault="00BA4B67" w:rsidP="001015DB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296F7C3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ABEA4E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2486C8D" w14:textId="1C780988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>14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796298" w14:textId="4C2110AB" w:rsidR="00BA4B67" w:rsidRDefault="00BA4B67" w:rsidP="001015DB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BA4B67" w:rsidRPr="006A22F7" w14:paraId="4CC4BC0B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9279B" w14:textId="77777777" w:rsidR="00BA4B67" w:rsidRPr="008E21D1" w:rsidRDefault="00BA4B67" w:rsidP="001015DB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5E12B85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A4F485D" w14:textId="77777777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E97D05B" w14:textId="601DF73B" w:rsidR="00BA4B67" w:rsidRDefault="00BA4B67" w:rsidP="001015DB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211237" w14:textId="2F94AB0C" w:rsidR="00BA4B67" w:rsidRDefault="00BA4B67" w:rsidP="001015DB">
            <w:pPr>
              <w:rPr>
                <w:lang w:val="es-US"/>
              </w:rPr>
            </w:pPr>
          </w:p>
        </w:tc>
      </w:tr>
    </w:tbl>
    <w:p w14:paraId="6AEF3A58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05BA860B" w14:textId="77777777" w:rsidR="001015DB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3D0F5419" w14:textId="77777777" w:rsidR="001015DB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53CBE74E" w14:textId="77777777" w:rsidR="001015DB" w:rsidRPr="00726FFD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5E218B50" w:rsidR="00726FFD" w:rsidRPr="00E103E3" w:rsidRDefault="00283824" w:rsidP="00950F68">
            <w:r>
              <w:t>Caminos propuestos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5C72AEC5" w:rsidR="00726FFD" w:rsidRPr="00E103E3" w:rsidRDefault="00283824" w:rsidP="00950F68">
            <w:r>
              <w:t>15</w:t>
            </w:r>
            <w:r w:rsidR="00BD4CEE">
              <w:t xml:space="preserve"> </w:t>
            </w:r>
            <w:r>
              <w:t>Se muestra el camino con el recorrido más rápido para llegar a la ubicación determinada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6E3376EC" w:rsidR="00726FFD" w:rsidRPr="00E103E3" w:rsidRDefault="00BD4CEE" w:rsidP="00950F68">
            <w:r>
              <w:t xml:space="preserve">19 </w:t>
            </w:r>
            <w:r w:rsidR="00C8180B">
              <w:t xml:space="preserve">Mensaje de error informando que no </w:t>
            </w:r>
            <w:r w:rsidR="00283824">
              <w:t>se ingresaron calles</w:t>
            </w:r>
          </w:p>
        </w:tc>
      </w:tr>
      <w:tr w:rsidR="00424465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47EA7645" w:rsidR="00424465" w:rsidRPr="00E103E3" w:rsidRDefault="00424465" w:rsidP="00424465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7EE4329C" w:rsidR="00424465" w:rsidRPr="00E103E3" w:rsidRDefault="00283824" w:rsidP="00424465">
            <w:r>
              <w:t>16</w:t>
            </w:r>
            <w:r w:rsidR="00BD4CEE">
              <w:t xml:space="preserve"> </w:t>
            </w:r>
            <w:r>
              <w:t xml:space="preserve">Se muestra el camino con el recorrido más </w:t>
            </w:r>
            <w:r>
              <w:t>corto</w:t>
            </w:r>
            <w:r>
              <w:t xml:space="preserve"> para llegar a la ubicación determinada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56DC4E74" w:rsidR="00424465" w:rsidRPr="00E103E3" w:rsidRDefault="00BD4CEE" w:rsidP="00424465">
            <w:r>
              <w:t xml:space="preserve">20 </w:t>
            </w:r>
            <w:r w:rsidR="00424465">
              <w:t xml:space="preserve">Mensaje de error de </w:t>
            </w:r>
            <w:r w:rsidR="00283824">
              <w:t>no se encontró la calle</w:t>
            </w:r>
          </w:p>
        </w:tc>
      </w:tr>
      <w:tr w:rsidR="00424465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08C818BA" w:rsidR="00424465" w:rsidRPr="00E103E3" w:rsidRDefault="00424465" w:rsidP="00424465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6A07BCF8" w:rsidR="00424465" w:rsidRPr="00E103E3" w:rsidRDefault="00283824" w:rsidP="00424465">
            <w:r>
              <w:t>17</w:t>
            </w:r>
            <w:r w:rsidR="00BD4CEE">
              <w:t xml:space="preserve"> </w:t>
            </w:r>
            <w:r>
              <w:t xml:space="preserve">Se muestra el camino con el recorrido </w:t>
            </w:r>
            <w:r>
              <w:t>con recorridos alternativos</w:t>
            </w:r>
            <w:r>
              <w:t xml:space="preserve"> para llegar a la ubicación determinada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5760B02D" w:rsidR="00424465" w:rsidRPr="00E103E3" w:rsidRDefault="00BD4CEE" w:rsidP="00424465">
            <w:r>
              <w:t xml:space="preserve">21 </w:t>
            </w:r>
            <w:r w:rsidR="00C8180B">
              <w:t xml:space="preserve">Mensaje de error </w:t>
            </w:r>
            <w:r w:rsidR="00283824">
              <w:t>informando que las calles son paralelas</w:t>
            </w:r>
          </w:p>
        </w:tc>
      </w:tr>
      <w:tr w:rsidR="00424465" w:rsidRPr="00E103E3" w14:paraId="29B135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F645" w14:textId="77777777" w:rsidR="00424465" w:rsidRPr="00E103E3" w:rsidRDefault="00424465" w:rsidP="00424465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66DCA" w14:textId="3A0F9D39" w:rsidR="00424465" w:rsidRPr="00E103E3" w:rsidRDefault="00283824" w:rsidP="00424465">
            <w:r>
              <w:t xml:space="preserve">18 </w:t>
            </w:r>
            <w:r>
              <w:t xml:space="preserve">Se muestra el camino con el recorrido </w:t>
            </w:r>
            <w:r>
              <w:t>evitando controles</w:t>
            </w:r>
            <w:r>
              <w:t xml:space="preserve"> para llegar a la ubicación determinada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EA51D" w14:textId="4036ADBE" w:rsidR="00424465" w:rsidRPr="00E103E3" w:rsidRDefault="004650CF" w:rsidP="00283824">
            <w:r>
              <w:t xml:space="preserve">21 Mensaje de error informando que </w:t>
            </w:r>
            <w:r>
              <w:t>el país no se encontró</w:t>
            </w:r>
          </w:p>
        </w:tc>
      </w:tr>
      <w:tr w:rsidR="00C8180B" w:rsidRPr="00E103E3" w14:paraId="10EC9B2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E9E" w14:textId="77777777" w:rsidR="00C8180B" w:rsidRPr="00E103E3" w:rsidRDefault="00C8180B" w:rsidP="00C8180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104B10" w14:textId="77777777" w:rsidR="00C8180B" w:rsidRPr="00E103E3" w:rsidRDefault="00C8180B" w:rsidP="00C8180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1C5B70" w14:textId="77777777" w:rsidR="00C8180B" w:rsidRPr="00E103E3" w:rsidRDefault="00C8180B" w:rsidP="00C8180B"/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61A17E9C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0B830396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6E6E5972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4DF6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4A03F" w14:textId="18D10E65" w:rsidR="00C53C5E" w:rsidRDefault="00283824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Búsqueda de destino exitosa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78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EECC6" w14:textId="53F5E7EC" w:rsidR="00C53C5E" w:rsidRDefault="006F4FF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</w:tr>
      <w:tr w:rsidR="00C53C5E" w14:paraId="254E2C44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A4B6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A5725" w14:textId="74E80A0B" w:rsidR="00C53C5E" w:rsidRDefault="00283824" w:rsidP="00273728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1, 5, 10, 15, 16, 17, 18</w:t>
            </w:r>
          </w:p>
        </w:tc>
      </w:tr>
      <w:tr w:rsidR="00C53C5E" w14:paraId="08CC37D1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4F01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712C5" w14:textId="5C5E3BEF" w:rsidR="00C53C5E" w:rsidRDefault="00283824" w:rsidP="00BD4CEE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Esta cargado el mapa de la ciudad de Villa Allende en el dispositivo</w:t>
            </w:r>
          </w:p>
          <w:p w14:paraId="4C424DB1" w14:textId="0B7A43E9" w:rsidR="00770041" w:rsidRDefault="00770041" w:rsidP="00BD4CEE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Esta cargado el país Argentina en el dispositivo.</w:t>
            </w:r>
          </w:p>
          <w:p w14:paraId="2F7A7AF8" w14:textId="77777777" w:rsidR="00BD4CEE" w:rsidRPr="00283824" w:rsidRDefault="00BD4CEE" w:rsidP="00283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</w:p>
        </w:tc>
      </w:tr>
      <w:tr w:rsidR="00C53C5E" w14:paraId="7F74AFC1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F77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4307B" w14:textId="77777777" w:rsidR="00C53C5E" w:rsidRDefault="00C53C5E" w:rsidP="002737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24283FF8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6D7C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8DCA50" w14:textId="653C38C9" w:rsidR="00BD4CEE" w:rsidRDefault="00BD4CEE" w:rsidP="00283824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</w:t>
            </w:r>
            <w:r w:rsidR="00283824">
              <w:t xml:space="preserve">usuario ingresa a la opción: “Buscar destino por cruce de </w:t>
            </w:r>
            <w:r w:rsidR="00770041">
              <w:t>calles”</w:t>
            </w:r>
          </w:p>
          <w:p w14:paraId="18C8E517" w14:textId="61F80638" w:rsidR="00770041" w:rsidRDefault="00770041" w:rsidP="00283824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el país Argentina</w:t>
            </w:r>
          </w:p>
          <w:p w14:paraId="1EDBE534" w14:textId="2C82E5AB" w:rsidR="00770041" w:rsidRDefault="00770041" w:rsidP="00283824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la ciudad Villa Allende</w:t>
            </w:r>
          </w:p>
          <w:p w14:paraId="1D4384B3" w14:textId="5C10CA86" w:rsidR="00770041" w:rsidRDefault="00770041" w:rsidP="00283824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en el cruce de calles “Lisboa y Av. Argentina”</w:t>
            </w:r>
          </w:p>
          <w:p w14:paraId="40B2ADD9" w14:textId="7ED78FD4" w:rsidR="00770041" w:rsidRDefault="00770041" w:rsidP="00283824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selecciona “Buscar</w:t>
            </w:r>
          </w:p>
          <w:p w14:paraId="0943D785" w14:textId="14AAF53F" w:rsidR="00BD4CEE" w:rsidRDefault="00BD4CEE" w:rsidP="00BD4CE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</w:pPr>
          </w:p>
          <w:p w14:paraId="6031BE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60D9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90ED35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E8F2C7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B6A51F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E94E2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6841B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62D2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B4D041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A62FC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83707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7E14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56AE04" w14:textId="77777777" w:rsidR="00C53C5E" w:rsidRDefault="00C53C5E" w:rsidP="0077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  <w:p w14:paraId="185E73B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82D1" w14:textId="1E727433" w:rsidR="00BD4CEE" w:rsidRDefault="00770041" w:rsidP="0077004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El sistema muestra para la ubicación “Lisboa y av. Argentina” el camino usando:</w:t>
            </w:r>
          </w:p>
          <w:p w14:paraId="544C1820" w14:textId="24D9476A" w:rsidR="00770041" w:rsidRDefault="00770041" w:rsidP="00770041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Recorrido más corto</w:t>
            </w:r>
          </w:p>
          <w:p w14:paraId="06F80FB8" w14:textId="77777777" w:rsidR="00770041" w:rsidRDefault="00770041" w:rsidP="00770041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Recorrido más rápido </w:t>
            </w:r>
          </w:p>
          <w:p w14:paraId="4CA4F077" w14:textId="77777777" w:rsidR="00770041" w:rsidRDefault="00770041" w:rsidP="00770041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Recorrido usando caminos alternativos</w:t>
            </w:r>
          </w:p>
          <w:p w14:paraId="19D0EEDD" w14:textId="77777777" w:rsidR="00770041" w:rsidRDefault="00770041" w:rsidP="00770041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Recorrido evitando peajes</w:t>
            </w:r>
          </w:p>
          <w:p w14:paraId="7A8A3BE2" w14:textId="767D0103" w:rsidR="00770041" w:rsidRPr="00BD4CEE" w:rsidRDefault="00770041" w:rsidP="00770041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Recorrido evitando controles</w:t>
            </w:r>
          </w:p>
        </w:tc>
      </w:tr>
    </w:tbl>
    <w:p w14:paraId="7943A019" w14:textId="77777777" w:rsidR="00770041" w:rsidRDefault="00770041" w:rsidP="00770041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770041" w14:paraId="1176726D" w14:textId="77777777" w:rsidTr="002A170C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1E97A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B3AD" w14:textId="66C1D5A3" w:rsidR="00770041" w:rsidRDefault="00770041" w:rsidP="002A170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Búsqueda de destino </w:t>
            </w:r>
            <w:r>
              <w:rPr>
                <w:b/>
                <w:color w:val="000000"/>
              </w:rPr>
              <w:t>en calles paralelas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7E331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3A5A4" w14:textId="5D377AD4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Media</w:t>
            </w:r>
          </w:p>
        </w:tc>
      </w:tr>
      <w:tr w:rsidR="00770041" w14:paraId="4A96259C" w14:textId="77777777" w:rsidTr="002A170C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07E2B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4DE6E" w14:textId="3A926B00" w:rsidR="00770041" w:rsidRDefault="00770041" w:rsidP="002A170C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 xml:space="preserve">, 5, 10, </w:t>
            </w:r>
            <w:r>
              <w:rPr>
                <w:b/>
                <w:color w:val="000000"/>
              </w:rPr>
              <w:t>21</w:t>
            </w:r>
          </w:p>
        </w:tc>
      </w:tr>
      <w:tr w:rsidR="00770041" w14:paraId="16FD4AF5" w14:textId="77777777" w:rsidTr="002A170C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DB10D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E48B1" w14:textId="77777777" w:rsidR="00770041" w:rsidRDefault="00770041" w:rsidP="002A170C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Esta cargado el mapa de la ciudad de Villa Allende en el dispositivo</w:t>
            </w:r>
          </w:p>
          <w:p w14:paraId="3C6789A4" w14:textId="77777777" w:rsidR="00770041" w:rsidRDefault="00770041" w:rsidP="002A170C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Esta cargado el país Argentina en el dispositivo.</w:t>
            </w:r>
          </w:p>
          <w:p w14:paraId="6B181C29" w14:textId="77777777" w:rsidR="00770041" w:rsidRPr="00283824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</w:p>
        </w:tc>
      </w:tr>
      <w:tr w:rsidR="00770041" w14:paraId="13EB125B" w14:textId="77777777" w:rsidTr="002A170C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14870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4A358" w14:textId="77777777" w:rsidR="00770041" w:rsidRDefault="00770041" w:rsidP="002A170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770041" w14:paraId="07CD0A9E" w14:textId="77777777" w:rsidTr="002A170C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BE70E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4BCE30" w14:textId="77777777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a la opción: “Buscar destino por cruce de calles”</w:t>
            </w:r>
          </w:p>
          <w:p w14:paraId="2631F9EE" w14:textId="77777777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el país Argentina</w:t>
            </w:r>
          </w:p>
          <w:p w14:paraId="664DE7EA" w14:textId="77777777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la ciudad Villa Allende</w:t>
            </w:r>
          </w:p>
          <w:p w14:paraId="55C6EEA6" w14:textId="489A8374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en el cruce de calles “</w:t>
            </w:r>
            <w:r>
              <w:t>av. Argentina y Guadarrama</w:t>
            </w:r>
            <w:r>
              <w:t>”</w:t>
            </w:r>
          </w:p>
          <w:p w14:paraId="4BBE2CB2" w14:textId="4F987045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selecciona “Buscar</w:t>
            </w:r>
            <w:r>
              <w:t>”</w:t>
            </w:r>
          </w:p>
          <w:p w14:paraId="59C59310" w14:textId="77777777" w:rsidR="00770041" w:rsidRDefault="00770041" w:rsidP="002A170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</w:pPr>
          </w:p>
          <w:p w14:paraId="0BA7A3F5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49AAFF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31CCEE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8FAD90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0244C0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1478FA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71F924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6FD09E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A2FE83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0ABB83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C854DA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6BF4E2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9E32BA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0D055A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932A3A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C7FFC9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89B0" w14:textId="621E44C3" w:rsidR="00770041" w:rsidRPr="00BD4CEE" w:rsidRDefault="00770041" w:rsidP="0077004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El sistema </w:t>
            </w:r>
            <w:r>
              <w:rPr>
                <w:i/>
                <w:iCs/>
              </w:rPr>
              <w:t>un mensaje de error informando “Las calles ingresadas no se cruzan”</w:t>
            </w:r>
          </w:p>
        </w:tc>
      </w:tr>
      <w:tr w:rsidR="00770041" w14:paraId="6DCFA570" w14:textId="77777777" w:rsidTr="002A170C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82892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94428" w14:textId="59AFF57C" w:rsidR="00770041" w:rsidRDefault="00770041" w:rsidP="002A170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Búsqueda de destino </w:t>
            </w:r>
            <w:r>
              <w:rPr>
                <w:b/>
                <w:color w:val="000000"/>
              </w:rPr>
              <w:t xml:space="preserve">con </w:t>
            </w:r>
            <w:r w:rsidR="004650CF">
              <w:rPr>
                <w:b/>
                <w:color w:val="000000"/>
              </w:rPr>
              <w:t>país no encontrado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86136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634AD" w14:textId="493F0F50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Baja</w:t>
            </w:r>
          </w:p>
        </w:tc>
      </w:tr>
      <w:tr w:rsidR="00770041" w14:paraId="40C722D8" w14:textId="77777777" w:rsidTr="002A170C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ABCA9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48CB8" w14:textId="7F90BB27" w:rsidR="00770041" w:rsidRDefault="004650CF" w:rsidP="002A170C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  <w:r w:rsidR="00770041"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21</w:t>
            </w:r>
          </w:p>
        </w:tc>
      </w:tr>
      <w:tr w:rsidR="00770041" w14:paraId="2C0EB64A" w14:textId="77777777" w:rsidTr="002A170C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0948F" w14:textId="77777777" w:rsidR="00770041" w:rsidRDefault="00770041" w:rsidP="002A170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F4D5" w14:textId="51EF445A" w:rsidR="00770041" w:rsidRDefault="004650CF" w:rsidP="002A170C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Esta cargado </w:t>
            </w:r>
            <w:r w:rsidR="00BA2A61">
              <w:rPr>
                <w:i/>
                <w:iCs/>
              </w:rPr>
              <w:t>en el dispositivo la BD con países</w:t>
            </w:r>
          </w:p>
          <w:p w14:paraId="5B717E7F" w14:textId="77777777" w:rsidR="00770041" w:rsidRPr="00283824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</w:p>
        </w:tc>
      </w:tr>
      <w:tr w:rsidR="00770041" w14:paraId="46AFAA36" w14:textId="77777777" w:rsidTr="002A170C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3FACA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90348" w14:textId="77777777" w:rsidR="00770041" w:rsidRDefault="00770041" w:rsidP="002A170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770041" w14:paraId="0BCB6C16" w14:textId="77777777" w:rsidTr="002A170C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B747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80FA95" w14:textId="77777777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a la opción: “Buscar destino por cruce de calles”</w:t>
            </w:r>
          </w:p>
          <w:p w14:paraId="3319ED29" w14:textId="598E0433" w:rsidR="00770041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ingresa el país </w:t>
            </w:r>
            <w:r w:rsidR="00BA2A61">
              <w:t>“</w:t>
            </w:r>
            <w:proofErr w:type="spellStart"/>
            <w:r w:rsidR="00BA2A61">
              <w:t>easdd</w:t>
            </w:r>
            <w:proofErr w:type="spellEnd"/>
            <w:r w:rsidR="00BA2A61">
              <w:t>”</w:t>
            </w:r>
          </w:p>
          <w:p w14:paraId="09D7E68D" w14:textId="77777777" w:rsidR="00770041" w:rsidRDefault="00770041" w:rsidP="002A170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</w:pPr>
          </w:p>
          <w:p w14:paraId="3AB47416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D637B1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234556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27CB62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B251F6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FEF84C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8862B5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3FB78F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71C1E4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28129B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5EA8C9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7E171D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49832E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3A7F22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2C2C45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B22A3" w14:textId="77777777" w:rsidR="00770041" w:rsidRDefault="00770041" w:rsidP="002A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CC3AD" w14:textId="675EE611" w:rsidR="00770041" w:rsidRPr="00BD4CEE" w:rsidRDefault="00770041" w:rsidP="002A170C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El sistema un mensaje de error informando “</w:t>
            </w:r>
            <w:r w:rsidR="004650CF">
              <w:rPr>
                <w:i/>
                <w:iCs/>
              </w:rPr>
              <w:t>El país no se encontró</w:t>
            </w:r>
            <w:r>
              <w:rPr>
                <w:i/>
                <w:iCs/>
              </w:rPr>
              <w:t>”</w:t>
            </w:r>
          </w:p>
        </w:tc>
      </w:tr>
    </w:tbl>
    <w:p w14:paraId="00CB1474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05F96C1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C4D4" w14:textId="77777777" w:rsidR="009D6994" w:rsidRDefault="009D6994">
      <w:r>
        <w:separator/>
      </w:r>
    </w:p>
  </w:endnote>
  <w:endnote w:type="continuationSeparator" w:id="0">
    <w:p w14:paraId="5E86E94C" w14:textId="77777777" w:rsidR="009D6994" w:rsidRDefault="009D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0EE6" w14:textId="77777777" w:rsidR="009D6994" w:rsidRDefault="009D6994">
      <w:r>
        <w:separator/>
      </w:r>
    </w:p>
  </w:footnote>
  <w:footnote w:type="continuationSeparator" w:id="0">
    <w:p w14:paraId="664934C6" w14:textId="77777777" w:rsidR="009D6994" w:rsidRDefault="009D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334497172" name="Imagen 13344971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97973"/>
    <w:multiLevelType w:val="hybridMultilevel"/>
    <w:tmpl w:val="1D70923E"/>
    <w:numStyleLink w:val="Estiloimportado2"/>
  </w:abstractNum>
  <w:abstractNum w:abstractNumId="12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A1D30AA"/>
    <w:multiLevelType w:val="hybridMultilevel"/>
    <w:tmpl w:val="3B441ABA"/>
    <w:lvl w:ilvl="0" w:tplc="350EDE1A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838E7"/>
    <w:multiLevelType w:val="hybridMultilevel"/>
    <w:tmpl w:val="7756B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E57C0"/>
    <w:multiLevelType w:val="hybridMultilevel"/>
    <w:tmpl w:val="49886758"/>
    <w:lvl w:ilvl="0" w:tplc="029C76F0">
      <w:start w:val="6"/>
      <w:numFmt w:val="bullet"/>
      <w:lvlText w:val="-"/>
      <w:lvlJc w:val="left"/>
      <w:pPr>
        <w:ind w:left="947" w:hanging="360"/>
      </w:pPr>
      <w:rPr>
        <w:rFonts w:ascii="Calibri Light" w:eastAsia="Times New Roman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DAA12F5"/>
    <w:multiLevelType w:val="hybridMultilevel"/>
    <w:tmpl w:val="132612A8"/>
    <w:lvl w:ilvl="0" w:tplc="3AAAE8F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5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1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3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2549769">
    <w:abstractNumId w:val="34"/>
  </w:num>
  <w:num w:numId="2" w16cid:durableId="1067340023">
    <w:abstractNumId w:val="35"/>
  </w:num>
  <w:num w:numId="3" w16cid:durableId="417676654">
    <w:abstractNumId w:val="26"/>
  </w:num>
  <w:num w:numId="4" w16cid:durableId="1623919618">
    <w:abstractNumId w:val="15"/>
  </w:num>
  <w:num w:numId="5" w16cid:durableId="790322330">
    <w:abstractNumId w:val="4"/>
  </w:num>
  <w:num w:numId="6" w16cid:durableId="582034982">
    <w:abstractNumId w:val="25"/>
  </w:num>
  <w:num w:numId="7" w16cid:durableId="2053531947">
    <w:abstractNumId w:val="14"/>
  </w:num>
  <w:num w:numId="8" w16cid:durableId="1486895071">
    <w:abstractNumId w:val="0"/>
  </w:num>
  <w:num w:numId="9" w16cid:durableId="1519344910">
    <w:abstractNumId w:val="27"/>
  </w:num>
  <w:num w:numId="10" w16cid:durableId="1357924080">
    <w:abstractNumId w:val="9"/>
  </w:num>
  <w:num w:numId="11" w16cid:durableId="1881166202">
    <w:abstractNumId w:val="8"/>
  </w:num>
  <w:num w:numId="12" w16cid:durableId="1542983017">
    <w:abstractNumId w:val="10"/>
  </w:num>
  <w:num w:numId="13" w16cid:durableId="954558216">
    <w:abstractNumId w:val="12"/>
  </w:num>
  <w:num w:numId="14" w16cid:durableId="1872572912">
    <w:abstractNumId w:val="21"/>
  </w:num>
  <w:num w:numId="15" w16cid:durableId="852916604">
    <w:abstractNumId w:val="29"/>
  </w:num>
  <w:num w:numId="16" w16cid:durableId="803739222">
    <w:abstractNumId w:val="31"/>
  </w:num>
  <w:num w:numId="17" w16cid:durableId="374238278">
    <w:abstractNumId w:val="23"/>
  </w:num>
  <w:num w:numId="18" w16cid:durableId="1748067638">
    <w:abstractNumId w:val="16"/>
  </w:num>
  <w:num w:numId="19" w16cid:durableId="575867473">
    <w:abstractNumId w:val="20"/>
  </w:num>
  <w:num w:numId="20" w16cid:durableId="684210717">
    <w:abstractNumId w:val="33"/>
  </w:num>
  <w:num w:numId="21" w16cid:durableId="1543899446">
    <w:abstractNumId w:val="2"/>
  </w:num>
  <w:num w:numId="22" w16cid:durableId="1377124103">
    <w:abstractNumId w:val="31"/>
  </w:num>
  <w:num w:numId="23" w16cid:durableId="363754169">
    <w:abstractNumId w:val="20"/>
  </w:num>
  <w:num w:numId="24" w16cid:durableId="2079283213">
    <w:abstractNumId w:val="33"/>
  </w:num>
  <w:num w:numId="25" w16cid:durableId="1001159684">
    <w:abstractNumId w:val="14"/>
  </w:num>
  <w:num w:numId="26" w16cid:durableId="761947376">
    <w:abstractNumId w:val="15"/>
  </w:num>
  <w:num w:numId="27" w16cid:durableId="1538354615">
    <w:abstractNumId w:val="6"/>
  </w:num>
  <w:num w:numId="28" w16cid:durableId="1266499566">
    <w:abstractNumId w:val="17"/>
  </w:num>
  <w:num w:numId="29" w16cid:durableId="1957786244">
    <w:abstractNumId w:val="5"/>
  </w:num>
  <w:num w:numId="30" w16cid:durableId="141119729">
    <w:abstractNumId w:val="11"/>
  </w:num>
  <w:num w:numId="31" w16cid:durableId="881401939">
    <w:abstractNumId w:val="11"/>
  </w:num>
  <w:num w:numId="32" w16cid:durableId="1947733299">
    <w:abstractNumId w:val="11"/>
    <w:lvlOverride w:ilvl="0">
      <w:startOverride w:val="3"/>
      <w:lvl w:ilvl="0" w:tplc="FB904608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F28A5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66F7EC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006F21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12AC54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7B0445C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D4318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498253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A60F046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91365740">
    <w:abstractNumId w:val="1"/>
  </w:num>
  <w:num w:numId="34" w16cid:durableId="1571453939">
    <w:abstractNumId w:val="3"/>
  </w:num>
  <w:num w:numId="35" w16cid:durableId="1768573934">
    <w:abstractNumId w:val="37"/>
  </w:num>
  <w:num w:numId="36" w16cid:durableId="1036468548">
    <w:abstractNumId w:val="22"/>
  </w:num>
  <w:num w:numId="37" w16cid:durableId="782770403">
    <w:abstractNumId w:val="28"/>
  </w:num>
  <w:num w:numId="38" w16cid:durableId="695621373">
    <w:abstractNumId w:val="32"/>
  </w:num>
  <w:num w:numId="39" w16cid:durableId="176970388">
    <w:abstractNumId w:val="36"/>
  </w:num>
  <w:num w:numId="40" w16cid:durableId="529537527">
    <w:abstractNumId w:val="30"/>
  </w:num>
  <w:num w:numId="41" w16cid:durableId="827555583">
    <w:abstractNumId w:val="7"/>
  </w:num>
  <w:num w:numId="42" w16cid:durableId="1950626626">
    <w:abstractNumId w:val="13"/>
  </w:num>
  <w:num w:numId="43" w16cid:durableId="667366190">
    <w:abstractNumId w:val="24"/>
  </w:num>
  <w:num w:numId="44" w16cid:durableId="789784863">
    <w:abstractNumId w:val="18"/>
  </w:num>
  <w:num w:numId="45" w16cid:durableId="446458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81B6C"/>
    <w:rsid w:val="000A6FF9"/>
    <w:rsid w:val="001015DB"/>
    <w:rsid w:val="001406BA"/>
    <w:rsid w:val="00177AF1"/>
    <w:rsid w:val="001E5147"/>
    <w:rsid w:val="00207CE5"/>
    <w:rsid w:val="002121B4"/>
    <w:rsid w:val="00253A82"/>
    <w:rsid w:val="00283824"/>
    <w:rsid w:val="0029681F"/>
    <w:rsid w:val="002F5A91"/>
    <w:rsid w:val="00307CBE"/>
    <w:rsid w:val="00325C61"/>
    <w:rsid w:val="003700DD"/>
    <w:rsid w:val="003E2EB7"/>
    <w:rsid w:val="00424465"/>
    <w:rsid w:val="00431DD6"/>
    <w:rsid w:val="004650CF"/>
    <w:rsid w:val="0047429B"/>
    <w:rsid w:val="00486FB0"/>
    <w:rsid w:val="004D4399"/>
    <w:rsid w:val="004E5151"/>
    <w:rsid w:val="00504748"/>
    <w:rsid w:val="0050756F"/>
    <w:rsid w:val="00566540"/>
    <w:rsid w:val="005970C9"/>
    <w:rsid w:val="005B18BC"/>
    <w:rsid w:val="006010B2"/>
    <w:rsid w:val="00616B51"/>
    <w:rsid w:val="00620E9C"/>
    <w:rsid w:val="00627A4F"/>
    <w:rsid w:val="00643ACB"/>
    <w:rsid w:val="006951F3"/>
    <w:rsid w:val="006C7C3F"/>
    <w:rsid w:val="006E5DDF"/>
    <w:rsid w:val="006F4FFE"/>
    <w:rsid w:val="00726FFD"/>
    <w:rsid w:val="00744EB3"/>
    <w:rsid w:val="00770041"/>
    <w:rsid w:val="0077256B"/>
    <w:rsid w:val="00790915"/>
    <w:rsid w:val="007C3C99"/>
    <w:rsid w:val="007C5BBB"/>
    <w:rsid w:val="0081704B"/>
    <w:rsid w:val="00844F84"/>
    <w:rsid w:val="0089039F"/>
    <w:rsid w:val="008C335A"/>
    <w:rsid w:val="008E21D1"/>
    <w:rsid w:val="00917303"/>
    <w:rsid w:val="00957958"/>
    <w:rsid w:val="009A5A5D"/>
    <w:rsid w:val="009B2D0E"/>
    <w:rsid w:val="009D6994"/>
    <w:rsid w:val="00A1376A"/>
    <w:rsid w:val="00A17733"/>
    <w:rsid w:val="00A32C61"/>
    <w:rsid w:val="00A72AE8"/>
    <w:rsid w:val="00A908C8"/>
    <w:rsid w:val="00AC256C"/>
    <w:rsid w:val="00AD32FB"/>
    <w:rsid w:val="00B17EF6"/>
    <w:rsid w:val="00B2115D"/>
    <w:rsid w:val="00B4642A"/>
    <w:rsid w:val="00BA2A61"/>
    <w:rsid w:val="00BA4B67"/>
    <w:rsid w:val="00BA612F"/>
    <w:rsid w:val="00BC699C"/>
    <w:rsid w:val="00BD4CEE"/>
    <w:rsid w:val="00BD6B43"/>
    <w:rsid w:val="00BF0F55"/>
    <w:rsid w:val="00C53C5E"/>
    <w:rsid w:val="00C71BDC"/>
    <w:rsid w:val="00C75712"/>
    <w:rsid w:val="00C8180B"/>
    <w:rsid w:val="00C87CD2"/>
    <w:rsid w:val="00CB3320"/>
    <w:rsid w:val="00D20AC1"/>
    <w:rsid w:val="00D60E80"/>
    <w:rsid w:val="00D76D83"/>
    <w:rsid w:val="00D939CE"/>
    <w:rsid w:val="00DC7FAD"/>
    <w:rsid w:val="00E15995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D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kaelacrespo/Downloads/2023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2023_ISW_Segundo_Parcial_Template.dotx</Template>
  <TotalTime>5</TotalTime>
  <Pages>7</Pages>
  <Words>504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CIP Córdoba</cp:lastModifiedBy>
  <cp:revision>3</cp:revision>
  <dcterms:created xsi:type="dcterms:W3CDTF">2024-10-21T22:41:00Z</dcterms:created>
  <dcterms:modified xsi:type="dcterms:W3CDTF">2024-10-21T22:42:00Z</dcterms:modified>
</cp:coreProperties>
</file>